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LetterDate"/>
    <w:bookmarkEnd w:id="0"/>
    <w:p w:rsidR="002C3050" w:rsidRDefault="002C3050" w:rsidP="002C3050">
      <w:r>
        <w:fldChar w:fldCharType="begin"/>
      </w:r>
      <w:r>
        <w:instrText xml:space="preserve"> TIME  \@ "MMMM d, yyyy"  \* MERGEFORMAT </w:instrText>
      </w:r>
      <w:r>
        <w:fldChar w:fldCharType="separate"/>
      </w:r>
      <w:r w:rsidR="00824576">
        <w:rPr>
          <w:noProof/>
        </w:rPr>
        <w:t>September 6, 2017</w:t>
      </w:r>
      <w:r>
        <w:fldChar w:fldCharType="end"/>
      </w:r>
    </w:p>
    <w:p w:rsidR="002C3050" w:rsidRDefault="002C3050" w:rsidP="002C3050"/>
    <w:p w:rsidR="002C3050" w:rsidRDefault="002C3050" w:rsidP="002C3050"/>
    <w:p w:rsidR="002C3050" w:rsidRPr="009B51E4" w:rsidRDefault="002C3050" w:rsidP="002C3050">
      <w:r w:rsidRPr="009B51E4">
        <w:fldChar w:fldCharType="begin"/>
      </w:r>
      <w:r w:rsidRPr="009B51E4">
        <w:instrText xml:space="preserve"> MERGEFIELD BORR_NAME</w:instrText>
      </w:r>
      <w:r>
        <w:instrText xml:space="preserve">1 </w:instrText>
      </w:r>
      <w:r w:rsidRPr="00B82F03">
        <w:instrText xml:space="preserve"> \* Upper</w:instrText>
      </w:r>
      <w:r w:rsidRPr="009B51E4">
        <w:instrText xml:space="preserve"> </w:instrText>
      </w:r>
      <w:r w:rsidRPr="009B51E4">
        <w:fldChar w:fldCharType="separate"/>
      </w:r>
      <w:r w:rsidR="00824576">
        <w:rPr>
          <w:noProof/>
        </w:rPr>
        <w:t>«BORR_NAME1»</w:t>
      </w:r>
      <w:r w:rsidRPr="009B51E4">
        <w:fldChar w:fldCharType="end"/>
      </w:r>
      <w:r w:rsidRPr="009B51E4">
        <w:fldChar w:fldCharType="begin"/>
      </w:r>
      <w:r w:rsidRPr="009B51E4">
        <w:instrText xml:space="preserve"> IF </w:instrText>
      </w:r>
      <w:r w:rsidRPr="009B51E4">
        <w:fldChar w:fldCharType="begin"/>
      </w:r>
      <w:r w:rsidRPr="009B51E4">
        <w:instrText xml:space="preserve"> MERGEFIELD BORR_NAME2</w:instrText>
      </w:r>
      <w:r>
        <w:instrText xml:space="preserve"> </w:instrText>
      </w:r>
      <w:r w:rsidRPr="00B82F03">
        <w:instrText xml:space="preserve"> \* Upper</w:instrText>
      </w:r>
      <w:r w:rsidRPr="009B51E4">
        <w:instrText xml:space="preserve"> </w:instrText>
      </w:r>
      <w:r w:rsidRPr="009B51E4">
        <w:fldChar w:fldCharType="end"/>
      </w:r>
      <w:r w:rsidRPr="009B51E4">
        <w:instrText>&lt;&gt; "" "</w:instrText>
      </w:r>
    </w:p>
    <w:p w:rsidR="002C3050" w:rsidRPr="009B51E4" w:rsidRDefault="002C3050" w:rsidP="002C3050">
      <w:r w:rsidRPr="009B51E4">
        <w:fldChar w:fldCharType="begin"/>
      </w:r>
      <w:r w:rsidRPr="009B51E4">
        <w:instrText xml:space="preserve"> MERGEFIELD BORR_NAME2 </w:instrText>
      </w:r>
      <w:r w:rsidRPr="00B82F03">
        <w:instrText xml:space="preserve"> \* Upper</w:instrText>
      </w:r>
      <w:r w:rsidRPr="009B51E4">
        <w:fldChar w:fldCharType="separate"/>
      </w:r>
      <w:r w:rsidR="00A639E2">
        <w:rPr>
          <w:noProof/>
        </w:rPr>
        <w:instrText>ESTHER WHITE</w:instrText>
      </w:r>
      <w:r w:rsidRPr="009B51E4">
        <w:fldChar w:fldCharType="end"/>
      </w:r>
      <w:r w:rsidRPr="009B51E4">
        <w:instrText xml:space="preserve">" "" </w:instrText>
      </w:r>
      <w:r w:rsidRPr="009B51E4">
        <w:fldChar w:fldCharType="end"/>
      </w:r>
    </w:p>
    <w:p w:rsidR="002C3050" w:rsidRPr="009B51E4" w:rsidRDefault="002C3050" w:rsidP="002C3050">
      <w:r w:rsidRPr="009B51E4">
        <w:fldChar w:fldCharType="begin"/>
      </w:r>
      <w:r>
        <w:instrText xml:space="preserve"> MERGEFIELD BORR_STREET </w:instrText>
      </w:r>
      <w:r w:rsidRPr="00B82F03">
        <w:instrText xml:space="preserve"> \* Upper</w:instrText>
      </w:r>
      <w:r w:rsidRPr="009B51E4">
        <w:fldChar w:fldCharType="separate"/>
      </w:r>
      <w:r w:rsidR="00824576">
        <w:rPr>
          <w:noProof/>
        </w:rPr>
        <w:t>«BORR_STREET»</w:t>
      </w:r>
      <w:r w:rsidRPr="009B51E4">
        <w:fldChar w:fldCharType="end"/>
      </w:r>
    </w:p>
    <w:p w:rsidR="002C3050" w:rsidRPr="009B51E4" w:rsidRDefault="002C3050" w:rsidP="002C3050">
      <w:r w:rsidRPr="009B51E4">
        <w:fldChar w:fldCharType="begin"/>
      </w:r>
      <w:r>
        <w:instrText xml:space="preserve"> MERGEFIELD BORR_CITY </w:instrText>
      </w:r>
      <w:r w:rsidRPr="00B82F03">
        <w:instrText xml:space="preserve"> \* Upper</w:instrText>
      </w:r>
      <w:r w:rsidRPr="009B51E4">
        <w:fldChar w:fldCharType="separate"/>
      </w:r>
      <w:r w:rsidR="00824576">
        <w:rPr>
          <w:noProof/>
        </w:rPr>
        <w:t>«BORR_CITY»</w:t>
      </w:r>
      <w:r w:rsidRPr="009B51E4">
        <w:fldChar w:fldCharType="end"/>
      </w:r>
      <w:r w:rsidRPr="009B51E4">
        <w:t xml:space="preserve">, </w:t>
      </w:r>
      <w:r w:rsidRPr="009B51E4">
        <w:fldChar w:fldCharType="begin"/>
      </w:r>
      <w:r>
        <w:instrText xml:space="preserve"> MERGEFIELD BORR_STATE </w:instrText>
      </w:r>
      <w:r w:rsidRPr="00B82F03">
        <w:instrText xml:space="preserve"> \* Upper</w:instrText>
      </w:r>
      <w:r w:rsidRPr="009B51E4">
        <w:instrText xml:space="preserve"> </w:instrText>
      </w:r>
      <w:r w:rsidRPr="009B51E4">
        <w:fldChar w:fldCharType="separate"/>
      </w:r>
      <w:r w:rsidR="00824576">
        <w:rPr>
          <w:noProof/>
        </w:rPr>
        <w:t>«BORR_STATE»</w:t>
      </w:r>
      <w:r w:rsidRPr="009B51E4">
        <w:fldChar w:fldCharType="end"/>
      </w:r>
      <w:r w:rsidRPr="009B51E4">
        <w:t xml:space="preserve"> </w:t>
      </w:r>
      <w:r w:rsidRPr="009B51E4">
        <w:fldChar w:fldCharType="begin"/>
      </w:r>
      <w:r>
        <w:instrText xml:space="preserve"> MERGEFIELD BORR_ZIP</w:instrText>
      </w:r>
      <w:r w:rsidRPr="009B51E4">
        <w:instrText xml:space="preserve"> </w:instrText>
      </w:r>
      <w:r w:rsidRPr="009B51E4">
        <w:fldChar w:fldCharType="separate"/>
      </w:r>
      <w:r w:rsidR="00824576">
        <w:rPr>
          <w:noProof/>
        </w:rPr>
        <w:t>«BORR_ZIP»</w:t>
      </w:r>
      <w:r w:rsidRPr="009B51E4">
        <w:fldChar w:fldCharType="end"/>
      </w:r>
    </w:p>
    <w:p w:rsidR="00824576" w:rsidRDefault="00824576" w:rsidP="002C3050">
      <w:pPr>
        <w:rPr>
          <w:noProof/>
        </w:rPr>
      </w:pPr>
    </w:p>
    <w:p w:rsidR="00824576" w:rsidRPr="009B51E4" w:rsidRDefault="00824576" w:rsidP="002C3050">
      <w:pPr>
        <w:rPr>
          <w:noProof/>
        </w:rPr>
      </w:pPr>
      <w:bookmarkStart w:id="1" w:name="_GoBack"/>
      <w:bookmarkEnd w:id="1"/>
    </w:p>
    <w:p w:rsidR="002C3050" w:rsidRPr="009B51E4" w:rsidRDefault="002C3050" w:rsidP="002C3050">
      <w:r w:rsidRPr="009B51E4">
        <w:t xml:space="preserve">RE: </w:t>
      </w:r>
      <w:r>
        <w:tab/>
        <w:t xml:space="preserve">SBA Disaster </w:t>
      </w:r>
      <w:r w:rsidRPr="009B51E4">
        <w:t>Application No.:</w:t>
      </w:r>
      <w:r>
        <w:t xml:space="preserve"> </w:t>
      </w:r>
      <w:r w:rsidRPr="009B51E4">
        <w:fldChar w:fldCharType="begin"/>
      </w:r>
      <w:r>
        <w:instrText xml:space="preserve"> MERGEFIELD CNUM \#"0000000000"</w:instrText>
      </w:r>
      <w:r w:rsidRPr="009B51E4">
        <w:instrText xml:space="preserve"> </w:instrText>
      </w:r>
      <w:r w:rsidRPr="009B51E4">
        <w:fldChar w:fldCharType="separate"/>
      </w:r>
      <w:r w:rsidR="00824576">
        <w:rPr>
          <w:noProof/>
        </w:rPr>
        <w:t>«CNUM»</w:t>
      </w:r>
      <w:r w:rsidRPr="009B51E4">
        <w:fldChar w:fldCharType="end"/>
      </w:r>
    </w:p>
    <w:p w:rsidR="002C3050" w:rsidRPr="009B51E4" w:rsidRDefault="002C3050" w:rsidP="002C3050">
      <w:pPr>
        <w:spacing w:after="60"/>
        <w:rPr>
          <w:noProof/>
        </w:rPr>
      </w:pPr>
    </w:p>
    <w:p w:rsidR="002C3050" w:rsidRDefault="002C3050" w:rsidP="002C3050">
      <w:proofErr w:type="gramStart"/>
      <w:r w:rsidRPr="009B51E4">
        <w:t xml:space="preserve">Dear </w:t>
      </w:r>
      <w:proofErr w:type="gramEnd"/>
      <w:r w:rsidRPr="009B51E4">
        <w:fldChar w:fldCharType="begin"/>
      </w:r>
      <w:r w:rsidRPr="009B51E4">
        <w:instrText xml:space="preserve"> MERGEFIELD BORR_NAME</w:instrText>
      </w:r>
      <w:r>
        <w:instrText>1</w:instrText>
      </w:r>
      <w:r w:rsidRPr="00B82F03">
        <w:instrText xml:space="preserve"> \* </w:instrText>
      </w:r>
      <w:r>
        <w:instrText>FirstCap</w:instrText>
      </w:r>
      <w:r w:rsidRPr="009B51E4">
        <w:instrText xml:space="preserve"> </w:instrText>
      </w:r>
      <w:r w:rsidRPr="009B51E4">
        <w:fldChar w:fldCharType="separate"/>
      </w:r>
      <w:r w:rsidR="00824576">
        <w:rPr>
          <w:noProof/>
        </w:rPr>
        <w:t>«BORR_NAME1»</w:t>
      </w:r>
      <w:r w:rsidRPr="009B51E4">
        <w:fldChar w:fldCharType="end"/>
      </w:r>
      <w:r w:rsidRPr="009B51E4">
        <w:fldChar w:fldCharType="begin"/>
      </w:r>
      <w:r w:rsidRPr="009B51E4">
        <w:instrText xml:space="preserve"> IF </w:instrText>
      </w:r>
      <w:r w:rsidRPr="009B51E4">
        <w:fldChar w:fldCharType="begin"/>
      </w:r>
      <w:r w:rsidRPr="009B51E4">
        <w:instrText xml:space="preserve"> MERGEFIELD BORR_NAME2</w:instrText>
      </w:r>
      <w:r>
        <w:instrText xml:space="preserve"> </w:instrText>
      </w:r>
      <w:r w:rsidRPr="00B82F03">
        <w:instrText xml:space="preserve"> \* </w:instrText>
      </w:r>
      <w:r>
        <w:instrText>FirstCap</w:instrText>
      </w:r>
      <w:r w:rsidRPr="009B51E4">
        <w:instrText xml:space="preserve"> </w:instrText>
      </w:r>
      <w:r w:rsidRPr="009B51E4">
        <w:fldChar w:fldCharType="end"/>
      </w:r>
      <w:r w:rsidRPr="009B51E4">
        <w:instrText xml:space="preserve">&lt;&gt; "" " and </w:instrText>
      </w:r>
      <w:r w:rsidRPr="009B51E4">
        <w:fldChar w:fldCharType="begin"/>
      </w:r>
      <w:r w:rsidRPr="009B51E4">
        <w:instrText xml:space="preserve"> MERGEFIELD BORR_NAME2 </w:instrText>
      </w:r>
      <w:r w:rsidRPr="00B82F03">
        <w:instrText xml:space="preserve"> \*</w:instrText>
      </w:r>
      <w:r w:rsidRPr="0041530B">
        <w:instrText xml:space="preserve"> </w:instrText>
      </w:r>
      <w:r>
        <w:instrText>FirstCap</w:instrText>
      </w:r>
      <w:r w:rsidRPr="009B51E4">
        <w:instrText xml:space="preserve"> </w:instrText>
      </w:r>
      <w:r w:rsidRPr="009B51E4">
        <w:fldChar w:fldCharType="separate"/>
      </w:r>
      <w:r w:rsidR="00A639E2">
        <w:rPr>
          <w:noProof/>
        </w:rPr>
        <w:instrText>Esther White</w:instrText>
      </w:r>
      <w:r w:rsidRPr="009B51E4">
        <w:fldChar w:fldCharType="end"/>
      </w:r>
      <w:r w:rsidRPr="009B51E4">
        <w:instrText xml:space="preserve">" "" </w:instrText>
      </w:r>
      <w:r w:rsidRPr="009B51E4">
        <w:fldChar w:fldCharType="end"/>
      </w:r>
      <w:r w:rsidRPr="009B51E4">
        <w:t>:</w:t>
      </w:r>
    </w:p>
    <w:p w:rsidR="002C3050" w:rsidRDefault="002C3050" w:rsidP="002C3050"/>
    <w:p w:rsidR="002C3050" w:rsidRDefault="002C3050" w:rsidP="002C3050">
      <w:r>
        <w:t xml:space="preserve">SBA is pleased to advise you that your loan request has been approved for </w:t>
      </w:r>
      <w:r w:rsidRPr="00F25DC1">
        <w:fldChar w:fldCharType="begin"/>
      </w:r>
      <w:r w:rsidRPr="00F25DC1">
        <w:instrText xml:space="preserve"> </w:instrText>
      </w:r>
      <w:r w:rsidRPr="006A42C9">
        <w:rPr>
          <w:b/>
        </w:rPr>
        <w:instrText>M</w:instrText>
      </w:r>
      <w:r w:rsidRPr="00F25DC1">
        <w:instrText>ERGEFIELD LOAN_AMOUN</w:instrText>
      </w:r>
      <w:r>
        <w:instrText>T</w:instrText>
      </w:r>
      <w:r w:rsidRPr="00F25DC1">
        <w:instrText xml:space="preserve"> </w:instrText>
      </w:r>
      <w:r>
        <w:instrText>\#$,#.00</w:instrText>
      </w:r>
      <w:r w:rsidRPr="00F25DC1">
        <w:instrText xml:space="preserve"> </w:instrText>
      </w:r>
      <w:r>
        <w:instrText>\*charformat</w:instrText>
      </w:r>
      <w:r w:rsidRPr="00F25DC1">
        <w:instrText xml:space="preserve"> </w:instrText>
      </w:r>
      <w:r w:rsidRPr="00F25DC1">
        <w:fldChar w:fldCharType="separate"/>
      </w:r>
      <w:r w:rsidR="00824576">
        <w:rPr>
          <w:b/>
          <w:noProof/>
        </w:rPr>
        <w:t>«LOAN_AMOUNT»</w:t>
      </w:r>
      <w:r w:rsidRPr="00F25DC1">
        <w:fldChar w:fldCharType="end"/>
      </w:r>
      <w:r w:rsidRPr="00F25DC1">
        <w:t xml:space="preserve"> </w:t>
      </w:r>
      <w:proofErr w:type="spellStart"/>
      <w:r w:rsidRPr="00F25DC1">
        <w:t>for</w:t>
      </w:r>
      <w:proofErr w:type="spellEnd"/>
      <w:r w:rsidRPr="00F25DC1">
        <w:t xml:space="preserve"> </w:t>
      </w:r>
      <w:r w:rsidRPr="00F25DC1">
        <w:fldChar w:fldCharType="begin"/>
      </w:r>
      <w:r w:rsidRPr="00F25DC1">
        <w:instrText xml:space="preserve"> </w:instrText>
      </w:r>
      <w:r w:rsidRPr="007B7F41">
        <w:rPr>
          <w:b/>
        </w:rPr>
        <w:instrText>M</w:instrText>
      </w:r>
      <w:r w:rsidRPr="00F25DC1">
        <w:instrText>ERGEFIELD YEARS</w:instrText>
      </w:r>
      <w:r>
        <w:instrText>\*charformat</w:instrText>
      </w:r>
      <w:r w:rsidRPr="00F25DC1">
        <w:instrText xml:space="preserve"> </w:instrText>
      </w:r>
      <w:r w:rsidRPr="00F25DC1">
        <w:fldChar w:fldCharType="separate"/>
      </w:r>
      <w:r w:rsidR="00824576">
        <w:rPr>
          <w:b/>
          <w:noProof/>
        </w:rPr>
        <w:t>«YEARS»</w:t>
      </w:r>
      <w:r w:rsidRPr="00F25DC1">
        <w:fldChar w:fldCharType="end"/>
      </w:r>
      <w:r>
        <w:rPr>
          <w:b/>
        </w:rPr>
        <w:t xml:space="preserve"> </w:t>
      </w:r>
      <w:r w:rsidRPr="003A21F5">
        <w:t>years</w:t>
      </w:r>
      <w:r>
        <w:t xml:space="preserve"> </w:t>
      </w:r>
      <w:r>
        <w:fldChar w:fldCharType="begin"/>
      </w:r>
      <w:r>
        <w:instrText xml:space="preserve">IF </w:instrText>
      </w:r>
      <w:fldSimple w:instr=" MERGEFIELD MONTHS ">
        <w:r w:rsidR="00824576">
          <w:rPr>
            <w:noProof/>
          </w:rPr>
          <w:instrText>0</w:instrText>
        </w:r>
      </w:fldSimple>
      <w:r>
        <w:instrText xml:space="preserve"> = 0 "" "</w:instrText>
      </w:r>
      <w:r w:rsidRPr="009B51E4">
        <w:fldChar w:fldCharType="begin"/>
      </w:r>
      <w:r>
        <w:instrText xml:space="preserve"> </w:instrText>
      </w:r>
      <w:r w:rsidRPr="007B7F41">
        <w:rPr>
          <w:b/>
        </w:rPr>
        <w:instrText>M</w:instrText>
      </w:r>
      <w:r w:rsidRPr="009B51E4">
        <w:instrText xml:space="preserve">ERGEFIELD </w:instrText>
      </w:r>
      <w:r w:rsidRPr="00875207">
        <w:instrText>MONTHS</w:instrText>
      </w:r>
      <w:r>
        <w:instrText>\*charformat</w:instrText>
      </w:r>
      <w:r w:rsidRPr="009B51E4">
        <w:instrText xml:space="preserve"> </w:instrText>
      </w:r>
      <w:r w:rsidRPr="009B51E4">
        <w:fldChar w:fldCharType="separate"/>
      </w:r>
      <w:r w:rsidRPr="006E613D">
        <w:rPr>
          <w:b/>
          <w:noProof/>
        </w:rPr>
        <w:instrText>3</w:instrText>
      </w:r>
      <w:r w:rsidRPr="009B51E4">
        <w:fldChar w:fldCharType="end"/>
      </w:r>
      <w:r>
        <w:instrText xml:space="preserve"> months "</w:instrText>
      </w:r>
      <w:r>
        <w:fldChar w:fldCharType="end"/>
      </w:r>
      <w:r>
        <w:t xml:space="preserve">at an interest rate of </w:t>
      </w:r>
      <w:r w:rsidRPr="009B51E4">
        <w:fldChar w:fldCharType="begin"/>
      </w:r>
      <w:r w:rsidRPr="009B51E4">
        <w:instrText xml:space="preserve"> </w:instrText>
      </w:r>
      <w:r w:rsidRPr="001F0D70">
        <w:rPr>
          <w:b/>
        </w:rPr>
        <w:instrText>M</w:instrText>
      </w:r>
      <w:r w:rsidRPr="009B51E4">
        <w:instrText xml:space="preserve">ERGEFIELD </w:instrText>
      </w:r>
      <w:r w:rsidRPr="00875207">
        <w:instrText>INTEREST_RATE</w:instrText>
      </w:r>
      <w:r>
        <w:instrText xml:space="preserve"> \#0.000</w:instrText>
      </w:r>
      <w:r w:rsidRPr="00F25DC1">
        <w:instrText xml:space="preserve"> </w:instrText>
      </w:r>
      <w:r>
        <w:instrText>\*charformat</w:instrText>
      </w:r>
      <w:r w:rsidRPr="009B51E4">
        <w:instrText xml:space="preserve"> </w:instrText>
      </w:r>
      <w:r w:rsidRPr="009B51E4">
        <w:fldChar w:fldCharType="separate"/>
      </w:r>
      <w:r w:rsidR="00824576">
        <w:rPr>
          <w:b/>
          <w:noProof/>
        </w:rPr>
        <w:t>«INTEREST_RATE»</w:t>
      </w:r>
      <w:r w:rsidRPr="009B51E4">
        <w:fldChar w:fldCharType="end"/>
      </w:r>
      <w:r>
        <w:t xml:space="preserve"> percent with </w:t>
      </w:r>
      <w:r w:rsidRPr="009B51E4">
        <w:fldChar w:fldCharType="begin"/>
      </w:r>
      <w:r w:rsidRPr="009B51E4">
        <w:instrText xml:space="preserve"> </w:instrText>
      </w:r>
      <w:r w:rsidRPr="001F0D70">
        <w:rPr>
          <w:b/>
        </w:rPr>
        <w:instrText>M</w:instrText>
      </w:r>
      <w:r w:rsidRPr="009B51E4">
        <w:instrText xml:space="preserve">ERGEFIELD </w:instrText>
      </w:r>
      <w:r w:rsidRPr="00875207">
        <w:instrText>TERM</w:instrText>
      </w:r>
      <w:r>
        <w:instrText xml:space="preserve">  \*Lower</w:instrText>
      </w:r>
      <w:r w:rsidRPr="009B51E4">
        <w:instrText xml:space="preserve"> </w:instrText>
      </w:r>
      <w:r w:rsidRPr="00F25DC1">
        <w:instrText xml:space="preserve"> </w:instrText>
      </w:r>
      <w:r>
        <w:instrText>\*charformat</w:instrText>
      </w:r>
      <w:r w:rsidRPr="00F25DC1">
        <w:instrText xml:space="preserve"> </w:instrText>
      </w:r>
      <w:r w:rsidRPr="009B51E4">
        <w:fldChar w:fldCharType="separate"/>
      </w:r>
      <w:r w:rsidR="00824576">
        <w:rPr>
          <w:b/>
          <w:noProof/>
        </w:rPr>
        <w:t>«term»</w:t>
      </w:r>
      <w:r w:rsidRPr="009B51E4">
        <w:fldChar w:fldCharType="end"/>
      </w:r>
      <w:r>
        <w:t xml:space="preserve"> payments </w:t>
      </w:r>
      <w:proofErr w:type="gramStart"/>
      <w:r>
        <w:t xml:space="preserve">of </w:t>
      </w:r>
      <w:proofErr w:type="gramEnd"/>
      <w:r w:rsidRPr="009B51E4">
        <w:fldChar w:fldCharType="begin"/>
      </w:r>
      <w:r w:rsidRPr="009B51E4">
        <w:instrText xml:space="preserve"> </w:instrText>
      </w:r>
      <w:r w:rsidRPr="00020D4C">
        <w:rPr>
          <w:b/>
        </w:rPr>
        <w:instrText>M</w:instrText>
      </w:r>
      <w:r w:rsidRPr="009B51E4">
        <w:instrText xml:space="preserve">ERGEFIELD </w:instrText>
      </w:r>
      <w:r w:rsidRPr="00875207">
        <w:instrText>PAYMENT</w:instrText>
      </w:r>
      <w:r>
        <w:instrText xml:space="preserve"> \#$,#.00</w:instrText>
      </w:r>
      <w:r w:rsidRPr="00F25DC1">
        <w:instrText xml:space="preserve"> </w:instrText>
      </w:r>
      <w:r>
        <w:instrText>\*charformat</w:instrText>
      </w:r>
      <w:r w:rsidRPr="009B51E4">
        <w:instrText xml:space="preserve"> </w:instrText>
      </w:r>
      <w:r w:rsidRPr="009B51E4">
        <w:fldChar w:fldCharType="separate"/>
      </w:r>
      <w:r w:rsidR="00824576">
        <w:rPr>
          <w:b/>
          <w:noProof/>
        </w:rPr>
        <w:t>«PAYMENT»</w:t>
      </w:r>
      <w:r w:rsidRPr="009B51E4">
        <w:fldChar w:fldCharType="end"/>
      </w:r>
      <w:r>
        <w:t xml:space="preserve">.  </w:t>
      </w:r>
      <w:r w:rsidRPr="00A00F4E">
        <w:t>This approval is subject to the terms and conditions of the Loan Authorization and Agreement (LA&amp;A) to be forwarded to you under separate cover.</w:t>
      </w:r>
      <w:r>
        <w:t xml:space="preserve"> </w:t>
      </w:r>
    </w:p>
    <w:p w:rsidR="002C3050" w:rsidRDefault="002C3050" w:rsidP="002C3050"/>
    <w:p w:rsidR="002C3050" w:rsidRDefault="002C3050" w:rsidP="002C3050">
      <w:r>
        <w:t>Your SBA loan may be reduced for any recoveries such as FEMA or insurance funds that may duplicate the SBA disaster loan.  Please notify SBA if you have received additional funds since the time you submitted your loan application or communicated with your SBA loan officer.</w:t>
      </w:r>
    </w:p>
    <w:p w:rsidR="002C3050" w:rsidRDefault="002C3050" w:rsidP="002C3050"/>
    <w:p w:rsidR="002C3050" w:rsidRDefault="002C3050" w:rsidP="002C3050">
      <w:pPr>
        <w:keepNext/>
      </w:pPr>
      <w:r w:rsidRPr="0043228F">
        <w:lastRenderedPageBreak/>
        <w:t>A Legal and Vesting Report has been ordered by the SBA to confirm ownership of the collateral property before proceeding with the preparation of your loan closing documents.  Upon confirmation of ownership consistent with the information provided by you to the SBA, loan closing documents will be sent to you and a Case Manager will be assigned to assist you with the closing and disbursement of your Disaster Assistance Loan.</w:t>
      </w:r>
      <w:r>
        <w:t xml:space="preserve"> </w:t>
      </w:r>
    </w:p>
    <w:p w:rsidR="002C3050" w:rsidRDefault="002C3050" w:rsidP="002C3050">
      <w:pPr>
        <w:keepNext/>
      </w:pPr>
      <w:r w:rsidRPr="009B51E4">
        <w:fldChar w:fldCharType="begin"/>
      </w:r>
      <w:r w:rsidRPr="009B51E4">
        <w:instrText>IF</w:instrText>
      </w:r>
      <w:fldSimple w:instr=" MERGEFIELD &quot;LTYPE&quot; ">
        <w:r w:rsidR="00824576">
          <w:rPr>
            <w:noProof/>
          </w:rPr>
          <w:instrText>BUSINESS/EIDL</w:instrText>
        </w:r>
      </w:fldSimple>
      <w:r w:rsidRPr="009B51E4">
        <w:instrText>="H</w:instrText>
      </w:r>
      <w:r>
        <w:instrText>OME</w:instrText>
      </w:r>
      <w:r w:rsidRPr="009B51E4">
        <w:instrText>" "</w:instrText>
      </w:r>
      <w:r>
        <w:instrText>" "</w:instrText>
      </w:r>
    </w:p>
    <w:p w:rsidR="002C3050" w:rsidRDefault="002C3050" w:rsidP="002C3050">
      <w:pPr>
        <w:keepNext/>
      </w:pPr>
      <w:r w:rsidRPr="0043228F">
        <w:instrText>In addition to disaster loan assistance, SBA offers business management and technical assistance services through our resource partners, the Small Business Development Center (SBDC).  SBDCs provide free consultation and low cost training programs in areas such as developing a business plan, financial planning and marketing plans.  SBDCs can also assist small businesses in developing information necessary for loan applications.  For more information on these services, please contact your local SBA District Office for the location of the SBDC in your area.</w:instrText>
      </w:r>
    </w:p>
    <w:p w:rsidR="00824576" w:rsidRDefault="002C3050" w:rsidP="002C3050">
      <w:pPr>
        <w:keepNext/>
        <w:rPr>
          <w:noProof/>
        </w:rPr>
      </w:pPr>
      <w:r>
        <w:instrText xml:space="preserve">" </w:instrText>
      </w:r>
      <w:r w:rsidR="00A639E2">
        <w:fldChar w:fldCharType="separate"/>
      </w:r>
    </w:p>
    <w:p w:rsidR="00824576" w:rsidRDefault="00824576" w:rsidP="002C3050">
      <w:pPr>
        <w:keepNext/>
        <w:rPr>
          <w:noProof/>
        </w:rPr>
      </w:pPr>
      <w:r w:rsidRPr="0043228F">
        <w:rPr>
          <w:noProof/>
        </w:rPr>
        <w:t>In addition to disaster loan assistance, SBA offers business management and technical assistance services through our resource partners, the Small Business Development Center (SBDC).  SBDCs provide free consultation and low cost training programs in areas such as developing a business plan, financial planning and marketing plans.  SBDCs can also assist small businesses in developing information necessary for loan applications.  For more information on these services, please contact your local SBA District Office for the location of the SBDC in your area.</w:t>
      </w:r>
    </w:p>
    <w:p w:rsidR="002C3050" w:rsidRDefault="002C3050" w:rsidP="002C3050">
      <w:pPr>
        <w:keepNext/>
      </w:pPr>
      <w:r w:rsidRPr="009B51E4">
        <w:fldChar w:fldCharType="end"/>
      </w:r>
    </w:p>
    <w:p w:rsidR="002C3050" w:rsidRDefault="002C3050" w:rsidP="002C3050">
      <w:pPr>
        <w:keepNext/>
      </w:pPr>
      <w:r w:rsidRPr="00D430ED">
        <w:t>If you have any questions, please contact us at the toll free number listed above.</w:t>
      </w:r>
    </w:p>
    <w:p w:rsidR="002C3050" w:rsidRDefault="002C3050" w:rsidP="002C3050">
      <w:pPr>
        <w:keepNext/>
      </w:pPr>
    </w:p>
    <w:p w:rsidR="002C3050" w:rsidRDefault="002C3050" w:rsidP="002C3050">
      <w:pPr>
        <w:keepNext/>
      </w:pPr>
    </w:p>
    <w:p w:rsidR="002C3050" w:rsidRDefault="002C3050" w:rsidP="002C3050">
      <w:pPr>
        <w:keepNext/>
      </w:pPr>
    </w:p>
    <w:p w:rsidR="002C3050" w:rsidRDefault="002C3050" w:rsidP="002C3050">
      <w:pPr>
        <w:keepNext/>
      </w:pPr>
      <w:r>
        <w:t>Sincerely,</w:t>
      </w:r>
    </w:p>
    <w:p w:rsidR="002C3050" w:rsidRDefault="002C3050" w:rsidP="002C3050">
      <w:pPr>
        <w:keepNext/>
      </w:pPr>
    </w:p>
    <w:p w:rsidR="002C3050" w:rsidRDefault="002C3050" w:rsidP="002C3050">
      <w:pPr>
        <w:keepNext/>
      </w:pPr>
      <w:r>
        <w:t>Application Processing Department</w:t>
      </w:r>
    </w:p>
    <w:p w:rsidR="00830AFB" w:rsidRPr="00FE1761" w:rsidRDefault="002C3050" w:rsidP="009F337C">
      <w:pPr>
        <w:keepNext/>
      </w:pPr>
      <w:r>
        <w:t>Loan Commitments</w:t>
      </w:r>
      <w:bookmarkStart w:id="2" w:name="InsideAddress"/>
      <w:bookmarkEnd w:id="2"/>
    </w:p>
    <w:sectPr w:rsidR="00830AFB" w:rsidRPr="00FE1761" w:rsidSect="00D210D5">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92F" w:rsidRDefault="00ED292F" w:rsidP="00FD72DB">
      <w:r>
        <w:separator/>
      </w:r>
    </w:p>
  </w:endnote>
  <w:endnote w:type="continuationSeparator" w:id="0">
    <w:p w:rsidR="00ED292F" w:rsidRDefault="00ED292F" w:rsidP="00FD7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030769038"/>
      <w:docPartObj>
        <w:docPartGallery w:val="Page Numbers (Bottom of Page)"/>
        <w:docPartUnique/>
      </w:docPartObj>
    </w:sdtPr>
    <w:sdtEndPr>
      <w:rPr>
        <w:noProof/>
      </w:rPr>
    </w:sdtEndPr>
    <w:sdtContent>
      <w:p w:rsidR="00A802DD" w:rsidRPr="00FE1761" w:rsidRDefault="00A802DD" w:rsidP="00A802DD">
        <w:pPr>
          <w:pStyle w:val="Footer"/>
          <w:rPr>
            <w:noProof/>
            <w:sz w:val="20"/>
            <w:szCs w:val="20"/>
          </w:rPr>
        </w:pPr>
        <w:r w:rsidRPr="00FE1761">
          <w:rPr>
            <w:sz w:val="20"/>
            <w:szCs w:val="20"/>
          </w:rPr>
          <w:tab/>
        </w:r>
        <w:r w:rsidRPr="00FE1761">
          <w:rPr>
            <w:sz w:val="20"/>
            <w:szCs w:val="20"/>
          </w:rPr>
          <w:tab/>
        </w:r>
        <w:r w:rsidRPr="00FE1761">
          <w:rPr>
            <w:sz w:val="20"/>
            <w:szCs w:val="20"/>
          </w:rPr>
          <w:fldChar w:fldCharType="begin"/>
        </w:r>
        <w:r w:rsidRPr="00FE1761">
          <w:rPr>
            <w:sz w:val="20"/>
            <w:szCs w:val="20"/>
          </w:rPr>
          <w:instrText xml:space="preserve"> PAGE   \* MERGEFORMAT </w:instrText>
        </w:r>
        <w:r w:rsidRPr="00FE1761">
          <w:rPr>
            <w:sz w:val="20"/>
            <w:szCs w:val="20"/>
          </w:rPr>
          <w:fldChar w:fldCharType="separate"/>
        </w:r>
        <w:r w:rsidR="00824576">
          <w:rPr>
            <w:noProof/>
            <w:sz w:val="20"/>
            <w:szCs w:val="20"/>
          </w:rPr>
          <w:t>2</w:t>
        </w:r>
        <w:r w:rsidRPr="00FE1761">
          <w:rPr>
            <w:noProof/>
            <w:sz w:val="20"/>
            <w:szCs w:val="20"/>
          </w:rPr>
          <w:fldChar w:fldCharType="end"/>
        </w:r>
      </w:p>
    </w:sdtContent>
  </w:sdt>
  <w:p w:rsidR="00A802DD" w:rsidRDefault="00A802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076823985"/>
      <w:docPartObj>
        <w:docPartGallery w:val="Page Numbers (Bottom of Page)"/>
        <w:docPartUnique/>
      </w:docPartObj>
    </w:sdtPr>
    <w:sdtEndPr>
      <w:rPr>
        <w:noProof/>
      </w:rPr>
    </w:sdtEndPr>
    <w:sdtContent>
      <w:bookmarkStart w:id="6" w:name="bkmFirstPageFooter" w:displacedByCustomXml="prev"/>
      <w:bookmarkEnd w:id="6" w:displacedByCustomXml="prev"/>
      <w:p w:rsidR="00A802DD" w:rsidRPr="00FE1761" w:rsidRDefault="00A802DD" w:rsidP="00A802DD">
        <w:pPr>
          <w:pStyle w:val="Footer"/>
          <w:rPr>
            <w:sz w:val="20"/>
            <w:szCs w:val="20"/>
          </w:rPr>
        </w:pPr>
        <w:r w:rsidRPr="00FE1761">
          <w:rPr>
            <w:sz w:val="20"/>
            <w:szCs w:val="20"/>
          </w:rPr>
          <w:tab/>
        </w:r>
        <w:r w:rsidRPr="00FE1761">
          <w:rPr>
            <w:sz w:val="20"/>
            <w:szCs w:val="20"/>
          </w:rPr>
          <w:tab/>
        </w:r>
        <w:r w:rsidRPr="00FE1761">
          <w:rPr>
            <w:sz w:val="20"/>
            <w:szCs w:val="20"/>
          </w:rPr>
          <w:fldChar w:fldCharType="begin"/>
        </w:r>
        <w:r w:rsidRPr="00FE1761">
          <w:rPr>
            <w:sz w:val="20"/>
            <w:szCs w:val="20"/>
          </w:rPr>
          <w:instrText xml:space="preserve"> PAGE   \* MERGEFORMAT </w:instrText>
        </w:r>
        <w:r w:rsidRPr="00FE1761">
          <w:rPr>
            <w:sz w:val="20"/>
            <w:szCs w:val="20"/>
          </w:rPr>
          <w:fldChar w:fldCharType="separate"/>
        </w:r>
        <w:r w:rsidR="00824576">
          <w:rPr>
            <w:noProof/>
            <w:sz w:val="20"/>
            <w:szCs w:val="20"/>
          </w:rPr>
          <w:t>1</w:t>
        </w:r>
        <w:r w:rsidRPr="00FE1761">
          <w:rPr>
            <w:noProof/>
            <w:sz w:val="20"/>
            <w:szCs w:val="20"/>
          </w:rPr>
          <w:fldChar w:fldCharType="end"/>
        </w:r>
      </w:p>
    </w:sdtContent>
  </w:sdt>
  <w:p w:rsidR="00A802DD" w:rsidRDefault="00A802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92F" w:rsidRDefault="00ED292F" w:rsidP="00FD72DB">
      <w:r>
        <w:separator/>
      </w:r>
    </w:p>
  </w:footnote>
  <w:footnote w:type="continuationSeparator" w:id="0">
    <w:p w:rsidR="00ED292F" w:rsidRDefault="00ED292F" w:rsidP="00FD72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0D5" w:rsidRDefault="00D210D5">
    <w:pPr>
      <w:pStyle w:val="Header"/>
    </w:pPr>
    <w:bookmarkStart w:id="3" w:name="bkmHeaderApplicationNumber"/>
    <w:bookmarkEnd w:id="3"/>
  </w:p>
  <w:p w:rsidR="0063250C" w:rsidRDefault="006325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17" w:type="dxa"/>
      <w:tblLook w:val="01E0" w:firstRow="1" w:lastRow="1" w:firstColumn="1" w:lastColumn="1" w:noHBand="0" w:noVBand="0"/>
    </w:tblPr>
    <w:tblGrid>
      <w:gridCol w:w="1728"/>
      <w:gridCol w:w="5760"/>
      <w:gridCol w:w="2029"/>
    </w:tblGrid>
    <w:tr w:rsidR="00D210D5" w:rsidTr="00D210D5">
      <w:trPr>
        <w:trHeight w:val="900"/>
      </w:trPr>
      <w:tc>
        <w:tcPr>
          <w:tcW w:w="1728" w:type="dxa"/>
          <w:vAlign w:val="center"/>
          <w:hideMark/>
        </w:tcPr>
        <w:p w:rsidR="009E7658" w:rsidRDefault="0082457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 o:spid="_x0000_s2049" type="#_x0000_t75" style="position:absolute;left:0;text-align:left;margin-left:.75pt;margin-top:4.5pt;width:54pt;height:54pt;z-index:251658240;visibility:visible;mso-wrap-edited:f" o:allowincell="f" filled="t">
                <v:imagedata r:id="rId1" o:title=""/>
              </v:shape>
              <o:OLEObject Type="Embed" ProgID="Word.Picture.8" ShapeID="LOGO" DrawAspect="Content" ObjectID="_1566217602" r:id="rId2"/>
            </w:pict>
          </w:r>
        </w:p>
        <w:p w:rsidR="009E7658" w:rsidRDefault="009E7658" w:rsidP="009E7658"/>
        <w:p w:rsidR="009E7658" w:rsidRPr="009E7658" w:rsidRDefault="009E7658" w:rsidP="009E7658"/>
        <w:p w:rsidR="00D210D5" w:rsidRPr="009E7658" w:rsidRDefault="00D210D5" w:rsidP="009E7658"/>
      </w:tc>
      <w:tc>
        <w:tcPr>
          <w:tcW w:w="5760" w:type="dxa"/>
          <w:hideMark/>
        </w:tcPr>
        <w:p w:rsidR="00D210D5" w:rsidRDefault="00D210D5">
          <w:pPr>
            <w:jc w:val="center"/>
          </w:pPr>
          <w:r>
            <w:rPr>
              <w:b/>
            </w:rPr>
            <w:t>U.S. SMALL BUSINESS ADMINISTRATION</w:t>
          </w:r>
        </w:p>
        <w:p w:rsidR="00D210D5" w:rsidRDefault="00D210D5">
          <w:pPr>
            <w:jc w:val="center"/>
            <w:rPr>
              <w:b/>
            </w:rPr>
          </w:pPr>
          <w:r>
            <w:rPr>
              <w:b/>
            </w:rPr>
            <w:t>Disaster Assistance</w:t>
          </w:r>
        </w:p>
        <w:p w:rsidR="00D210D5" w:rsidRDefault="00D210D5">
          <w:pPr>
            <w:jc w:val="center"/>
            <w:rPr>
              <w:b/>
            </w:rPr>
          </w:pPr>
          <w:r>
            <w:rPr>
              <w:b/>
            </w:rPr>
            <w:t>Processing and Disbursement Center</w:t>
          </w:r>
        </w:p>
        <w:p w:rsidR="00D210D5" w:rsidRDefault="00D210D5">
          <w:pPr>
            <w:jc w:val="center"/>
            <w:rPr>
              <w:b/>
            </w:rPr>
          </w:pPr>
          <w:r>
            <w:rPr>
              <w:b/>
            </w:rPr>
            <w:t>14925 Kingsport Road</w:t>
          </w:r>
        </w:p>
        <w:p w:rsidR="00D210D5" w:rsidRDefault="00D210D5">
          <w:pPr>
            <w:jc w:val="center"/>
            <w:rPr>
              <w:sz w:val="22"/>
              <w:szCs w:val="22"/>
            </w:rPr>
          </w:pPr>
          <w:r>
            <w:rPr>
              <w:b/>
            </w:rPr>
            <w:t>Fort Worth, Texas 76155</w:t>
          </w:r>
        </w:p>
      </w:tc>
      <w:tc>
        <w:tcPr>
          <w:tcW w:w="2029" w:type="dxa"/>
          <w:hideMark/>
        </w:tcPr>
        <w:p w:rsidR="00D210D5" w:rsidRDefault="00D210D5">
          <w:pPr>
            <w:jc w:val="right"/>
            <w:rPr>
              <w:sz w:val="22"/>
              <w:szCs w:val="22"/>
            </w:rPr>
          </w:pPr>
          <w:r>
            <w:rPr>
              <w:noProof/>
              <w:sz w:val="22"/>
              <w:szCs w:val="22"/>
            </w:rPr>
            <w:t>800-659-2955</w:t>
          </w:r>
        </w:p>
        <w:p w:rsidR="00D210D5" w:rsidRDefault="00D210D5">
          <w:pPr>
            <w:jc w:val="right"/>
            <w:rPr>
              <w:sz w:val="22"/>
              <w:szCs w:val="22"/>
            </w:rPr>
          </w:pPr>
          <w:r>
            <w:rPr>
              <w:sz w:val="22"/>
              <w:szCs w:val="22"/>
            </w:rPr>
            <w:t>Hearing Impaired</w:t>
          </w:r>
        </w:p>
        <w:p w:rsidR="00D210D5" w:rsidRDefault="00D210D5">
          <w:pPr>
            <w:jc w:val="right"/>
            <w:rPr>
              <w:noProof/>
              <w:sz w:val="22"/>
              <w:szCs w:val="22"/>
            </w:rPr>
          </w:pPr>
          <w:r>
            <w:rPr>
              <w:noProof/>
              <w:sz w:val="22"/>
              <w:szCs w:val="22"/>
            </w:rPr>
            <w:t>800-877-8339</w:t>
          </w:r>
        </w:p>
        <w:p w:rsidR="002738C5" w:rsidRDefault="002738C5">
          <w:pPr>
            <w:jc w:val="right"/>
            <w:rPr>
              <w:sz w:val="22"/>
              <w:szCs w:val="22"/>
            </w:rPr>
          </w:pPr>
          <w:bookmarkStart w:id="4" w:name="bkmFirstPageFaxNumber"/>
          <w:bookmarkStart w:id="5" w:name="bkmSecondPageFooter"/>
          <w:bookmarkEnd w:id="4"/>
          <w:bookmarkEnd w:id="5"/>
        </w:p>
      </w:tc>
    </w:tr>
  </w:tbl>
  <w:p w:rsidR="0063250C" w:rsidRDefault="006325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S:\000 Batch Letter Templates\ACT - Approval Letters\dcms_happy_letter_rpt_13163_batch_versio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dcms_happy_letter_rpt_13163_bat$`"/>
    <w:dataSource r:id="rId2"/>
    <w:odso>
      <w:udl w:val="Provider=Microsoft.ACE.OLEDB.12.0;User ID=Admin;Data Source=S:\000 Batch Letter Templates\ACT - Approval Letters\dcms_happy_letter_rpt_13163_batch_versio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dcms_happy_letter_rpt_13163_bat$"/>
      <w:src r:id="rId3"/>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92F"/>
    <w:rsid w:val="00007636"/>
    <w:rsid w:val="00027490"/>
    <w:rsid w:val="00052D88"/>
    <w:rsid w:val="00056673"/>
    <w:rsid w:val="000735E8"/>
    <w:rsid w:val="000B20BF"/>
    <w:rsid w:val="000B35AA"/>
    <w:rsid w:val="000B3EF0"/>
    <w:rsid w:val="000B7426"/>
    <w:rsid w:val="000B7B1B"/>
    <w:rsid w:val="000E2B5C"/>
    <w:rsid w:val="001008DD"/>
    <w:rsid w:val="00110BF2"/>
    <w:rsid w:val="001165EA"/>
    <w:rsid w:val="0012318E"/>
    <w:rsid w:val="00127F5E"/>
    <w:rsid w:val="00133119"/>
    <w:rsid w:val="00137589"/>
    <w:rsid w:val="00144D8E"/>
    <w:rsid w:val="00163236"/>
    <w:rsid w:val="00171B4C"/>
    <w:rsid w:val="00193A5C"/>
    <w:rsid w:val="001A4E41"/>
    <w:rsid w:val="001B12EA"/>
    <w:rsid w:val="001C325E"/>
    <w:rsid w:val="001C6A54"/>
    <w:rsid w:val="001D642D"/>
    <w:rsid w:val="0020336F"/>
    <w:rsid w:val="0020541B"/>
    <w:rsid w:val="00225192"/>
    <w:rsid w:val="00233F1E"/>
    <w:rsid w:val="00250BCA"/>
    <w:rsid w:val="0027136D"/>
    <w:rsid w:val="002738C5"/>
    <w:rsid w:val="00273AB7"/>
    <w:rsid w:val="002901FC"/>
    <w:rsid w:val="002A31F8"/>
    <w:rsid w:val="002A3678"/>
    <w:rsid w:val="002B789C"/>
    <w:rsid w:val="002C3050"/>
    <w:rsid w:val="00307DDF"/>
    <w:rsid w:val="0032517F"/>
    <w:rsid w:val="003361EB"/>
    <w:rsid w:val="00360E06"/>
    <w:rsid w:val="00366591"/>
    <w:rsid w:val="00367033"/>
    <w:rsid w:val="00370546"/>
    <w:rsid w:val="003853F0"/>
    <w:rsid w:val="00387C51"/>
    <w:rsid w:val="00390B87"/>
    <w:rsid w:val="003966FB"/>
    <w:rsid w:val="003D61BC"/>
    <w:rsid w:val="003E3C71"/>
    <w:rsid w:val="004155C0"/>
    <w:rsid w:val="00424C6B"/>
    <w:rsid w:val="00432AB1"/>
    <w:rsid w:val="00437EC4"/>
    <w:rsid w:val="004A1395"/>
    <w:rsid w:val="004B47DD"/>
    <w:rsid w:val="004C486A"/>
    <w:rsid w:val="004E3C23"/>
    <w:rsid w:val="004F19BA"/>
    <w:rsid w:val="00520C9E"/>
    <w:rsid w:val="0052116A"/>
    <w:rsid w:val="005247A2"/>
    <w:rsid w:val="00533DBE"/>
    <w:rsid w:val="005424D1"/>
    <w:rsid w:val="0055159F"/>
    <w:rsid w:val="00573E6B"/>
    <w:rsid w:val="0058538E"/>
    <w:rsid w:val="005A4D1E"/>
    <w:rsid w:val="005A4EE7"/>
    <w:rsid w:val="005C189F"/>
    <w:rsid w:val="005D00A9"/>
    <w:rsid w:val="005E612F"/>
    <w:rsid w:val="005F7EE0"/>
    <w:rsid w:val="00604688"/>
    <w:rsid w:val="0063250C"/>
    <w:rsid w:val="006A7702"/>
    <w:rsid w:val="006D5113"/>
    <w:rsid w:val="006D75E3"/>
    <w:rsid w:val="006F035B"/>
    <w:rsid w:val="006F4FE1"/>
    <w:rsid w:val="00735BAC"/>
    <w:rsid w:val="007462B9"/>
    <w:rsid w:val="0076548D"/>
    <w:rsid w:val="00765A86"/>
    <w:rsid w:val="00782620"/>
    <w:rsid w:val="0078285D"/>
    <w:rsid w:val="007C246B"/>
    <w:rsid w:val="007D4148"/>
    <w:rsid w:val="007D426B"/>
    <w:rsid w:val="007D7FA6"/>
    <w:rsid w:val="007F4588"/>
    <w:rsid w:val="0080369F"/>
    <w:rsid w:val="00814275"/>
    <w:rsid w:val="008150BE"/>
    <w:rsid w:val="00824576"/>
    <w:rsid w:val="00830AFB"/>
    <w:rsid w:val="0084132D"/>
    <w:rsid w:val="008646EC"/>
    <w:rsid w:val="008B1E46"/>
    <w:rsid w:val="008C5088"/>
    <w:rsid w:val="008E080D"/>
    <w:rsid w:val="00900AE4"/>
    <w:rsid w:val="00910A75"/>
    <w:rsid w:val="00945E89"/>
    <w:rsid w:val="0097069A"/>
    <w:rsid w:val="009806F9"/>
    <w:rsid w:val="00987228"/>
    <w:rsid w:val="009E7658"/>
    <w:rsid w:val="009F337C"/>
    <w:rsid w:val="00A25368"/>
    <w:rsid w:val="00A4619B"/>
    <w:rsid w:val="00A47DB5"/>
    <w:rsid w:val="00A639E2"/>
    <w:rsid w:val="00A6743C"/>
    <w:rsid w:val="00A802DD"/>
    <w:rsid w:val="00A807D4"/>
    <w:rsid w:val="00A81EB1"/>
    <w:rsid w:val="00AB4B91"/>
    <w:rsid w:val="00AC1672"/>
    <w:rsid w:val="00AC2792"/>
    <w:rsid w:val="00AC7498"/>
    <w:rsid w:val="00AF02AF"/>
    <w:rsid w:val="00B109EB"/>
    <w:rsid w:val="00B1302E"/>
    <w:rsid w:val="00B247E5"/>
    <w:rsid w:val="00B5251B"/>
    <w:rsid w:val="00B55D15"/>
    <w:rsid w:val="00B630E6"/>
    <w:rsid w:val="00B64E93"/>
    <w:rsid w:val="00B744D8"/>
    <w:rsid w:val="00B9699C"/>
    <w:rsid w:val="00BB4951"/>
    <w:rsid w:val="00BF6534"/>
    <w:rsid w:val="00C16604"/>
    <w:rsid w:val="00C312FC"/>
    <w:rsid w:val="00C4574F"/>
    <w:rsid w:val="00C80C6B"/>
    <w:rsid w:val="00C81A8F"/>
    <w:rsid w:val="00C95232"/>
    <w:rsid w:val="00C96D6F"/>
    <w:rsid w:val="00CA2962"/>
    <w:rsid w:val="00CC248C"/>
    <w:rsid w:val="00CE0ECB"/>
    <w:rsid w:val="00CE2472"/>
    <w:rsid w:val="00CE380D"/>
    <w:rsid w:val="00D12F82"/>
    <w:rsid w:val="00D137A3"/>
    <w:rsid w:val="00D210D5"/>
    <w:rsid w:val="00D9014E"/>
    <w:rsid w:val="00D94252"/>
    <w:rsid w:val="00D97FAC"/>
    <w:rsid w:val="00DA52A5"/>
    <w:rsid w:val="00DB06D5"/>
    <w:rsid w:val="00DC6F45"/>
    <w:rsid w:val="00DD5820"/>
    <w:rsid w:val="00E527BB"/>
    <w:rsid w:val="00E70333"/>
    <w:rsid w:val="00E70F65"/>
    <w:rsid w:val="00E76943"/>
    <w:rsid w:val="00E809CE"/>
    <w:rsid w:val="00E91B31"/>
    <w:rsid w:val="00EC0B9A"/>
    <w:rsid w:val="00ED292F"/>
    <w:rsid w:val="00EF788E"/>
    <w:rsid w:val="00F61543"/>
    <w:rsid w:val="00F74109"/>
    <w:rsid w:val="00F82E56"/>
    <w:rsid w:val="00FA20AE"/>
    <w:rsid w:val="00FC4B1B"/>
    <w:rsid w:val="00FC7CB1"/>
    <w:rsid w:val="00FD72DB"/>
    <w:rsid w:val="00FE1761"/>
    <w:rsid w:val="00FE2C57"/>
    <w:rsid w:val="00FF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05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2DB"/>
    <w:pPr>
      <w:tabs>
        <w:tab w:val="center" w:pos="4680"/>
        <w:tab w:val="right" w:pos="9360"/>
      </w:tabs>
    </w:pPr>
  </w:style>
  <w:style w:type="character" w:customStyle="1" w:styleId="HeaderChar">
    <w:name w:val="Header Char"/>
    <w:basedOn w:val="DefaultParagraphFont"/>
    <w:link w:val="Header"/>
    <w:uiPriority w:val="99"/>
    <w:rsid w:val="00FD72DB"/>
    <w:rPr>
      <w:sz w:val="24"/>
      <w:szCs w:val="24"/>
    </w:rPr>
  </w:style>
  <w:style w:type="paragraph" w:styleId="Footer">
    <w:name w:val="footer"/>
    <w:basedOn w:val="Normal"/>
    <w:link w:val="FooterChar"/>
    <w:uiPriority w:val="99"/>
    <w:unhideWhenUsed/>
    <w:rsid w:val="00FD72DB"/>
    <w:pPr>
      <w:tabs>
        <w:tab w:val="center" w:pos="4680"/>
        <w:tab w:val="right" w:pos="9360"/>
      </w:tabs>
    </w:pPr>
  </w:style>
  <w:style w:type="character" w:customStyle="1" w:styleId="FooterChar">
    <w:name w:val="Footer Char"/>
    <w:basedOn w:val="DefaultParagraphFont"/>
    <w:link w:val="Footer"/>
    <w:uiPriority w:val="99"/>
    <w:rsid w:val="00FD72DB"/>
    <w:rPr>
      <w:sz w:val="24"/>
      <w:szCs w:val="24"/>
    </w:rPr>
  </w:style>
  <w:style w:type="paragraph" w:styleId="BalloonText">
    <w:name w:val="Balloon Text"/>
    <w:basedOn w:val="Normal"/>
    <w:link w:val="BalloonTextChar"/>
    <w:uiPriority w:val="99"/>
    <w:semiHidden/>
    <w:unhideWhenUsed/>
    <w:rsid w:val="00233F1E"/>
    <w:rPr>
      <w:rFonts w:ascii="Tahoma" w:hAnsi="Tahoma" w:cs="Tahoma"/>
      <w:sz w:val="16"/>
      <w:szCs w:val="16"/>
    </w:rPr>
  </w:style>
  <w:style w:type="character" w:customStyle="1" w:styleId="BalloonTextChar">
    <w:name w:val="Balloon Text Char"/>
    <w:basedOn w:val="DefaultParagraphFont"/>
    <w:link w:val="BalloonText"/>
    <w:uiPriority w:val="99"/>
    <w:semiHidden/>
    <w:rsid w:val="00233F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05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2DB"/>
    <w:pPr>
      <w:tabs>
        <w:tab w:val="center" w:pos="4680"/>
        <w:tab w:val="right" w:pos="9360"/>
      </w:tabs>
    </w:pPr>
  </w:style>
  <w:style w:type="character" w:customStyle="1" w:styleId="HeaderChar">
    <w:name w:val="Header Char"/>
    <w:basedOn w:val="DefaultParagraphFont"/>
    <w:link w:val="Header"/>
    <w:uiPriority w:val="99"/>
    <w:rsid w:val="00FD72DB"/>
    <w:rPr>
      <w:sz w:val="24"/>
      <w:szCs w:val="24"/>
    </w:rPr>
  </w:style>
  <w:style w:type="paragraph" w:styleId="Footer">
    <w:name w:val="footer"/>
    <w:basedOn w:val="Normal"/>
    <w:link w:val="FooterChar"/>
    <w:uiPriority w:val="99"/>
    <w:unhideWhenUsed/>
    <w:rsid w:val="00FD72DB"/>
    <w:pPr>
      <w:tabs>
        <w:tab w:val="center" w:pos="4680"/>
        <w:tab w:val="right" w:pos="9360"/>
      </w:tabs>
    </w:pPr>
  </w:style>
  <w:style w:type="character" w:customStyle="1" w:styleId="FooterChar">
    <w:name w:val="Footer Char"/>
    <w:basedOn w:val="DefaultParagraphFont"/>
    <w:link w:val="Footer"/>
    <w:uiPriority w:val="99"/>
    <w:rsid w:val="00FD72DB"/>
    <w:rPr>
      <w:sz w:val="24"/>
      <w:szCs w:val="24"/>
    </w:rPr>
  </w:style>
  <w:style w:type="paragraph" w:styleId="BalloonText">
    <w:name w:val="Balloon Text"/>
    <w:basedOn w:val="Normal"/>
    <w:link w:val="BalloonTextChar"/>
    <w:uiPriority w:val="99"/>
    <w:semiHidden/>
    <w:unhideWhenUsed/>
    <w:rsid w:val="00233F1E"/>
    <w:rPr>
      <w:rFonts w:ascii="Tahoma" w:hAnsi="Tahoma" w:cs="Tahoma"/>
      <w:sz w:val="16"/>
      <w:szCs w:val="16"/>
    </w:rPr>
  </w:style>
  <w:style w:type="character" w:customStyle="1" w:styleId="BalloonTextChar">
    <w:name w:val="Balloon Text Char"/>
    <w:basedOn w:val="DefaultParagraphFont"/>
    <w:link w:val="BalloonText"/>
    <w:uiPriority w:val="99"/>
    <w:semiHidden/>
    <w:rsid w:val="00233F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7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3" Type="http://schemas.openxmlformats.org/officeDocument/2006/relationships/mailMergeSource" Target="file:///S:\000%20Batch%20Letter%20Templates\ACT%20-%20Approval%20Letters\dcms_happy_letter_rpt_13163_batch_version.xlsx" TargetMode="External"/><Relationship Id="rId2" Type="http://schemas.openxmlformats.org/officeDocument/2006/relationships/mailMergeSource" Target="file:///S:\000%20Batch%20Letter%20Templates\ACT%20-%20Approval%20Letters\dcms_happy_letter_rpt_13163_batch_version.xlsx" TargetMode="External"/><Relationship Id="rId1" Type="http://schemas.openxmlformats.org/officeDocument/2006/relationships/attachedTemplate" Target="file:///J:\zUtilities%20-%20Program%20Files\Template%20-%20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 Letterhead.dotx</Template>
  <TotalTime>16</TotalTime>
  <Pages>2</Pages>
  <Words>512</Words>
  <Characters>2802</Characters>
  <Application>Microsoft Office Word</Application>
  <DocSecurity>0</DocSecurity>
  <Lines>93</Lines>
  <Paragraphs>43</Paragraphs>
  <ScaleCrop>false</ScaleCrop>
  <HeadingPairs>
    <vt:vector size="2" baseType="variant">
      <vt:variant>
        <vt:lpstr>Title</vt:lpstr>
      </vt:variant>
      <vt:variant>
        <vt:i4>1</vt:i4>
      </vt:variant>
    </vt:vector>
  </HeadingPairs>
  <TitlesOfParts>
    <vt:vector size="1" baseType="lpstr">
      <vt:lpstr/>
    </vt:vector>
  </TitlesOfParts>
  <Company>Small Business Administration</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Wishard</dc:creator>
  <cp:lastModifiedBy>Jeffrey Wishard</cp:lastModifiedBy>
  <cp:revision>10</cp:revision>
  <cp:lastPrinted>2012-12-14T17:21:00Z</cp:lastPrinted>
  <dcterms:created xsi:type="dcterms:W3CDTF">2017-09-06T19:59:00Z</dcterms:created>
  <dcterms:modified xsi:type="dcterms:W3CDTF">2017-09-06T20:38:00Z</dcterms:modified>
</cp:coreProperties>
</file>