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780" w:rsidRDefault="00E83780" w:rsidP="00FE1761"/>
    <w:p w:rsidR="00462EAC" w:rsidRDefault="0029297A" w:rsidP="00E83780">
      <w:pPr>
        <w:rPr>
          <w:sz w:val="24"/>
          <w:szCs w:val="24"/>
        </w:rPr>
      </w:pPr>
      <w:bookmarkStart w:id="0" w:name="LetterDate"/>
      <w:bookmarkEnd w:id="0"/>
      <w:r w:rsidRPr="0029297A">
        <w:rPr>
          <w:sz w:val="24"/>
          <w:szCs w:val="24"/>
        </w:rPr>
        <w:t>&lt;&lt;</w:t>
      </w:r>
      <w:proofErr w:type="spellStart"/>
      <w:r w:rsidRPr="0029297A">
        <w:rPr>
          <w:sz w:val="24"/>
          <w:szCs w:val="24"/>
        </w:rPr>
        <w:t>ComponentGroup_Happy_Letter_Date</w:t>
      </w:r>
      <w:proofErr w:type="spellEnd"/>
      <w:r w:rsidRPr="0029297A">
        <w:rPr>
          <w:sz w:val="24"/>
          <w:szCs w:val="24"/>
        </w:rPr>
        <w:t>&gt;&gt;</w:t>
      </w:r>
    </w:p>
    <w:p w:rsidR="0029297A" w:rsidRPr="00F0328C" w:rsidRDefault="0029297A" w:rsidP="00E83780">
      <w:pPr>
        <w:rPr>
          <w:sz w:val="24"/>
          <w:szCs w:val="24"/>
        </w:rPr>
      </w:pPr>
    </w:p>
    <w:p w:rsidR="00462EAC" w:rsidRPr="00F0328C" w:rsidRDefault="00462EAC" w:rsidP="00E83780">
      <w:pPr>
        <w:rPr>
          <w:sz w:val="24"/>
          <w:szCs w:val="24"/>
        </w:rPr>
      </w:pPr>
    </w:p>
    <w:p w:rsidR="00E83780" w:rsidRPr="00D74A24" w:rsidRDefault="00D74A24" w:rsidP="00E83780">
      <w:pPr>
        <w:rPr>
          <w:sz w:val="24"/>
          <w:szCs w:val="24"/>
        </w:rPr>
      </w:pPr>
      <w:bookmarkStart w:id="1" w:name="Borrowers"/>
      <w:bookmarkEnd w:id="1"/>
      <w:r w:rsidRPr="00D74A24">
        <w:rPr>
          <w:sz w:val="24"/>
          <w:szCs w:val="24"/>
        </w:rPr>
        <w:t>&lt;&lt;</w:t>
      </w:r>
      <w:proofErr w:type="spellStart"/>
      <w:r w:rsidRPr="00D74A24">
        <w:rPr>
          <w:sz w:val="24"/>
          <w:szCs w:val="24"/>
        </w:rPr>
        <w:t>la.Contact_Name</w:t>
      </w:r>
      <w:proofErr w:type="spellEnd"/>
      <w:r w:rsidRPr="00D74A24">
        <w:rPr>
          <w:sz w:val="24"/>
          <w:szCs w:val="24"/>
        </w:rPr>
        <w:t>&gt;&gt;</w:t>
      </w:r>
    </w:p>
    <w:p w:rsidR="009D7B66" w:rsidRPr="00F0328C" w:rsidRDefault="009D7B66" w:rsidP="00E83780">
      <w:pPr>
        <w:rPr>
          <w:sz w:val="24"/>
          <w:szCs w:val="24"/>
        </w:rPr>
      </w:pPr>
      <w:bookmarkStart w:id="2" w:name="Borrower_AddressRow1"/>
      <w:bookmarkStart w:id="3" w:name="Borrower_AddressRow2"/>
      <w:bookmarkEnd w:id="2"/>
      <w:bookmarkEnd w:id="3"/>
      <w:r w:rsidRPr="00F0328C">
        <w:rPr>
          <w:sz w:val="24"/>
          <w:szCs w:val="24"/>
        </w:rPr>
        <w:t>&lt;&lt;</w:t>
      </w:r>
      <w:proofErr w:type="spellStart"/>
      <w:r w:rsidRPr="00F0328C">
        <w:rPr>
          <w:sz w:val="24"/>
          <w:szCs w:val="24"/>
        </w:rPr>
        <w:t>la.Contact_MailingStreet</w:t>
      </w:r>
      <w:proofErr w:type="spellEnd"/>
      <w:r w:rsidRPr="00F0328C">
        <w:rPr>
          <w:sz w:val="24"/>
          <w:szCs w:val="24"/>
        </w:rPr>
        <w:t>&gt;&gt;</w:t>
      </w:r>
    </w:p>
    <w:p w:rsidR="00E83780" w:rsidRPr="00F0328C" w:rsidRDefault="00F0328C" w:rsidP="00E83780">
      <w:pPr>
        <w:rPr>
          <w:sz w:val="24"/>
          <w:szCs w:val="24"/>
        </w:rPr>
      </w:pPr>
      <w:r w:rsidRPr="00F0328C">
        <w:rPr>
          <w:sz w:val="24"/>
          <w:szCs w:val="24"/>
        </w:rPr>
        <w:t>&lt;&lt;</w:t>
      </w:r>
      <w:proofErr w:type="spellStart"/>
      <w:r w:rsidRPr="00F0328C">
        <w:rPr>
          <w:sz w:val="24"/>
          <w:szCs w:val="24"/>
        </w:rPr>
        <w:t>la.Contact_MailingCity</w:t>
      </w:r>
      <w:proofErr w:type="spellEnd"/>
      <w:r w:rsidRPr="00F0328C">
        <w:rPr>
          <w:sz w:val="24"/>
          <w:szCs w:val="24"/>
        </w:rPr>
        <w:t>&gt;&gt;, &lt;&lt;</w:t>
      </w:r>
      <w:proofErr w:type="spellStart"/>
      <w:r w:rsidRPr="00F0328C">
        <w:rPr>
          <w:sz w:val="24"/>
          <w:szCs w:val="24"/>
        </w:rPr>
        <w:t>la.Contact_MailingState</w:t>
      </w:r>
      <w:proofErr w:type="spellEnd"/>
      <w:r w:rsidRPr="00F0328C">
        <w:rPr>
          <w:sz w:val="24"/>
          <w:szCs w:val="24"/>
        </w:rPr>
        <w:t>&gt;&gt; &lt;&lt;</w:t>
      </w:r>
      <w:proofErr w:type="spellStart"/>
      <w:r w:rsidRPr="00F0328C">
        <w:rPr>
          <w:sz w:val="24"/>
          <w:szCs w:val="24"/>
        </w:rPr>
        <w:t>la.Contact_MailingPostalCode</w:t>
      </w:r>
      <w:proofErr w:type="spellEnd"/>
      <w:r w:rsidRPr="00F0328C">
        <w:rPr>
          <w:sz w:val="24"/>
          <w:szCs w:val="24"/>
        </w:rPr>
        <w:t>&gt;&gt;</w:t>
      </w:r>
    </w:p>
    <w:p w:rsidR="00E83780" w:rsidRPr="004F75F4" w:rsidRDefault="00E83780" w:rsidP="00E83780">
      <w:pPr>
        <w:rPr>
          <w:sz w:val="24"/>
          <w:szCs w:val="24"/>
        </w:rPr>
      </w:pPr>
    </w:p>
    <w:p w:rsidR="00E83780" w:rsidRPr="00F0328C" w:rsidRDefault="00E83780" w:rsidP="00E83780">
      <w:pPr>
        <w:rPr>
          <w:sz w:val="24"/>
          <w:szCs w:val="24"/>
        </w:rPr>
      </w:pPr>
      <w:r w:rsidRPr="004F75F4">
        <w:rPr>
          <w:sz w:val="24"/>
          <w:szCs w:val="24"/>
        </w:rPr>
        <w:t xml:space="preserve">RE: SBA Disaster Loan No. </w:t>
      </w:r>
      <w:bookmarkStart w:id="4" w:name="LoanNumber"/>
      <w:bookmarkEnd w:id="4"/>
      <w:proofErr w:type="gramStart"/>
      <w:r w:rsidR="009D7B66" w:rsidRPr="00F0328C">
        <w:rPr>
          <w:sz w:val="24"/>
          <w:szCs w:val="24"/>
        </w:rPr>
        <w:t>&lt;&lt;</w:t>
      </w:r>
      <w:proofErr w:type="spellStart"/>
      <w:r w:rsidR="009D7B66" w:rsidRPr="00F0328C">
        <w:rPr>
          <w:sz w:val="24"/>
          <w:szCs w:val="24"/>
        </w:rPr>
        <w:t>Loan_Name</w:t>
      </w:r>
      <w:proofErr w:type="spellEnd"/>
      <w:r w:rsidR="009D7B66" w:rsidRPr="00F0328C">
        <w:rPr>
          <w:sz w:val="24"/>
          <w:szCs w:val="24"/>
        </w:rPr>
        <w:t>&gt;&gt;; Application No.</w:t>
      </w:r>
      <w:proofErr w:type="gramEnd"/>
      <w:r w:rsidR="009D7B66" w:rsidRPr="00F0328C">
        <w:rPr>
          <w:sz w:val="24"/>
          <w:szCs w:val="24"/>
        </w:rPr>
        <w:t xml:space="preserve"> </w:t>
      </w:r>
      <w:r w:rsidR="0089115E" w:rsidRPr="0089115E">
        <w:rPr>
          <w:sz w:val="24"/>
          <w:szCs w:val="24"/>
        </w:rPr>
        <w:t>&lt;&lt;</w:t>
      </w:r>
      <w:proofErr w:type="spellStart"/>
      <w:r w:rsidR="0089115E" w:rsidRPr="0089115E">
        <w:rPr>
          <w:sz w:val="24"/>
          <w:szCs w:val="24"/>
        </w:rPr>
        <w:t>Application_Name</w:t>
      </w:r>
      <w:proofErr w:type="spellEnd"/>
      <w:r w:rsidR="0089115E" w:rsidRPr="0089115E">
        <w:rPr>
          <w:sz w:val="24"/>
          <w:szCs w:val="24"/>
        </w:rPr>
        <w:t>&gt;&gt;</w:t>
      </w:r>
    </w:p>
    <w:p w:rsidR="00E83780" w:rsidRPr="004F75F4" w:rsidRDefault="00E83780" w:rsidP="00E83780">
      <w:pPr>
        <w:rPr>
          <w:sz w:val="24"/>
          <w:szCs w:val="24"/>
        </w:rPr>
      </w:pPr>
      <w:bookmarkStart w:id="5" w:name="_GoBack"/>
      <w:bookmarkEnd w:id="5"/>
    </w:p>
    <w:p w:rsidR="00E83780" w:rsidRPr="004F75F4" w:rsidRDefault="00E83780" w:rsidP="00E83780">
      <w:pPr>
        <w:rPr>
          <w:sz w:val="24"/>
          <w:szCs w:val="24"/>
        </w:rPr>
      </w:pPr>
      <w:r w:rsidRPr="004F75F4">
        <w:rPr>
          <w:sz w:val="24"/>
          <w:szCs w:val="24"/>
        </w:rPr>
        <w:t>Dear Borrower:</w:t>
      </w:r>
    </w:p>
    <w:p w:rsidR="00E83780" w:rsidRDefault="00E83780" w:rsidP="00E83780">
      <w:pPr>
        <w:jc w:val="both"/>
        <w:rPr>
          <w:sz w:val="24"/>
          <w:szCs w:val="24"/>
        </w:rPr>
      </w:pPr>
    </w:p>
    <w:p w:rsidR="00F0328C" w:rsidRDefault="00F0328C" w:rsidP="00E83780">
      <w:pPr>
        <w:jc w:val="both"/>
        <w:rPr>
          <w:sz w:val="24"/>
          <w:szCs w:val="24"/>
        </w:rPr>
      </w:pPr>
      <w:bookmarkStart w:id="6" w:name="IntroductoryParagraph"/>
      <w:bookmarkStart w:id="7" w:name="AddNew"/>
      <w:bookmarkEnd w:id="6"/>
      <w:bookmarkEnd w:id="7"/>
      <w:r w:rsidRPr="00F0328C">
        <w:rPr>
          <w:sz w:val="24"/>
          <w:szCs w:val="24"/>
        </w:rPr>
        <w:t xml:space="preserve">We are pleased to inform you that your loan request has been approved in the amount of </w:t>
      </w:r>
      <w:r w:rsidR="00B31815" w:rsidRPr="001F52D0">
        <w:rPr>
          <w:sz w:val="24"/>
          <w:szCs w:val="24"/>
          <w:u w:val="single"/>
        </w:rPr>
        <w:t>$</w:t>
      </w:r>
      <w:r w:rsidRPr="00F0328C">
        <w:rPr>
          <w:sz w:val="24"/>
          <w:szCs w:val="24"/>
          <w:u w:val="single"/>
        </w:rPr>
        <w:t>&lt;&lt;</w:t>
      </w:r>
      <w:proofErr w:type="spellStart"/>
      <w:r w:rsidRPr="00F0328C">
        <w:rPr>
          <w:sz w:val="24"/>
          <w:szCs w:val="24"/>
          <w:u w:val="single"/>
        </w:rPr>
        <w:t>Loan_Loan_Amount</w:t>
      </w:r>
      <w:proofErr w:type="spellEnd"/>
      <w:r w:rsidRPr="00F0328C">
        <w:rPr>
          <w:sz w:val="24"/>
          <w:szCs w:val="24"/>
          <w:u w:val="single"/>
        </w:rPr>
        <w:t>&gt;&gt;</w:t>
      </w:r>
      <w:r w:rsidRPr="00F0328C">
        <w:rPr>
          <w:sz w:val="24"/>
          <w:szCs w:val="24"/>
        </w:rPr>
        <w:t xml:space="preserve"> subject to the terms and conditions of the enclosed Loan Authorization and Agreement (LA&amp;A).  Please read your LA&amp;A carefully to ensure that you completely understand the terms and conditions of your loan.</w:t>
      </w:r>
    </w:p>
    <w:p w:rsidR="00F0328C" w:rsidRPr="007B5FEA" w:rsidRDefault="00F0328C" w:rsidP="00E83780">
      <w:pPr>
        <w:jc w:val="both"/>
        <w:rPr>
          <w:sz w:val="24"/>
          <w:szCs w:val="24"/>
        </w:rPr>
      </w:pPr>
    </w:p>
    <w:p w:rsidR="00C2611E" w:rsidRDefault="00C01D6F" w:rsidP="00C2611E">
      <w:pPr>
        <w:jc w:val="both"/>
        <w:rPr>
          <w:sz w:val="24"/>
          <w:szCs w:val="24"/>
        </w:rPr>
      </w:pPr>
      <w:r w:rsidRPr="007B5FEA">
        <w:rPr>
          <w:sz w:val="24"/>
          <w:szCs w:val="24"/>
        </w:rPr>
        <w:t>&lt;&lt;</w:t>
      </w:r>
      <w:proofErr w:type="spellStart"/>
      <w:r w:rsidRPr="007B5FEA">
        <w:rPr>
          <w:sz w:val="24"/>
          <w:szCs w:val="24"/>
        </w:rPr>
        <w:t>ComponentGroup_Happy_Letter_Limited_Approval_Type</w:t>
      </w:r>
      <w:proofErr w:type="spellEnd"/>
      <w:r w:rsidRPr="007B5FEA">
        <w:rPr>
          <w:sz w:val="24"/>
          <w:szCs w:val="24"/>
        </w:rPr>
        <w:t>&gt;&gt;</w:t>
      </w:r>
    </w:p>
    <w:p w:rsidR="00B31815" w:rsidRPr="007B5FEA" w:rsidRDefault="00B31815" w:rsidP="00C2611E">
      <w:pPr>
        <w:jc w:val="both"/>
        <w:rPr>
          <w:sz w:val="24"/>
          <w:szCs w:val="24"/>
        </w:rPr>
      </w:pPr>
    </w:p>
    <w:p w:rsidR="00B31815" w:rsidRPr="007B5FEA" w:rsidRDefault="00C10DC1" w:rsidP="00E83780">
      <w:pPr>
        <w:jc w:val="both"/>
        <w:rPr>
          <w:sz w:val="24"/>
          <w:szCs w:val="24"/>
        </w:rPr>
      </w:pPr>
      <w:r w:rsidRPr="007B5FEA">
        <w:rPr>
          <w:sz w:val="24"/>
          <w:szCs w:val="24"/>
        </w:rPr>
        <w:t>&lt;&lt;</w:t>
      </w:r>
      <w:proofErr w:type="spellStart"/>
      <w:r w:rsidRPr="007B5FEA">
        <w:rPr>
          <w:sz w:val="24"/>
          <w:szCs w:val="24"/>
        </w:rPr>
        <w:t>ComponentGroup_Happy_Letter_SBDC_Paragraph</w:t>
      </w:r>
      <w:proofErr w:type="spellEnd"/>
      <w:r w:rsidRPr="007B5FEA">
        <w:rPr>
          <w:sz w:val="24"/>
          <w:szCs w:val="24"/>
        </w:rPr>
        <w:t>&gt;&gt;</w:t>
      </w:r>
    </w:p>
    <w:p w:rsidR="00E83780" w:rsidRPr="00A55343" w:rsidRDefault="00E83780" w:rsidP="00E83780">
      <w:pPr>
        <w:jc w:val="both"/>
        <w:rPr>
          <w:sz w:val="24"/>
          <w:szCs w:val="24"/>
        </w:rPr>
      </w:pPr>
      <w:r w:rsidRPr="004F75F4">
        <w:rPr>
          <w:sz w:val="24"/>
          <w:szCs w:val="24"/>
        </w:rPr>
        <w:t>We have enclosed your loan documents and instructions for closing your loan.  Please follow the instructions carefully, and return your documents as soon as possible.</w:t>
      </w:r>
      <w:bookmarkStart w:id="8" w:name="MaintainInsurance"/>
      <w:bookmarkEnd w:id="8"/>
      <w:r w:rsidRPr="00A55343">
        <w:rPr>
          <w:sz w:val="24"/>
          <w:szCs w:val="24"/>
        </w:rPr>
        <w:t xml:space="preserve"> </w:t>
      </w:r>
    </w:p>
    <w:p w:rsidR="00C15A8D" w:rsidRPr="004F75F4" w:rsidRDefault="00C15A8D" w:rsidP="00E83780">
      <w:pPr>
        <w:jc w:val="both"/>
        <w:rPr>
          <w:sz w:val="24"/>
          <w:szCs w:val="24"/>
        </w:rPr>
      </w:pPr>
    </w:p>
    <w:p w:rsidR="00E83780" w:rsidRPr="004F75F4" w:rsidRDefault="00E83780" w:rsidP="00E83780">
      <w:pPr>
        <w:jc w:val="both"/>
        <w:rPr>
          <w:b/>
          <w:sz w:val="24"/>
          <w:szCs w:val="24"/>
        </w:rPr>
      </w:pPr>
      <w:r w:rsidRPr="004F75F4">
        <w:rPr>
          <w:b/>
          <w:sz w:val="24"/>
          <w:szCs w:val="24"/>
        </w:rPr>
        <w:t xml:space="preserve">YOU MUST RETURN THE SIGNED LOAN DOCUMENTS TO SBA WITHIN SIXTY (60) DAYS FROM THE DATE OF </w:t>
      </w:r>
      <w:r w:rsidRPr="004C7497">
        <w:rPr>
          <w:b/>
          <w:sz w:val="24"/>
          <w:szCs w:val="24"/>
        </w:rPr>
        <w:t>YOUR LA&amp;A</w:t>
      </w:r>
      <w:r w:rsidRPr="004F75F4">
        <w:rPr>
          <w:b/>
          <w:sz w:val="24"/>
          <w:szCs w:val="24"/>
        </w:rPr>
        <w:t>.</w:t>
      </w:r>
    </w:p>
    <w:p w:rsidR="00E83780" w:rsidRPr="004F75F4" w:rsidRDefault="00E83780" w:rsidP="00E83780">
      <w:pPr>
        <w:jc w:val="both"/>
        <w:rPr>
          <w:sz w:val="24"/>
          <w:szCs w:val="24"/>
        </w:rPr>
      </w:pPr>
    </w:p>
    <w:p w:rsidR="00E83780" w:rsidRPr="004F75F4" w:rsidRDefault="00E83780" w:rsidP="00E83780">
      <w:pPr>
        <w:jc w:val="both"/>
        <w:rPr>
          <w:sz w:val="24"/>
          <w:szCs w:val="24"/>
        </w:rPr>
      </w:pPr>
      <w:r w:rsidRPr="004F75F4">
        <w:rPr>
          <w:sz w:val="24"/>
          <w:szCs w:val="24"/>
        </w:rPr>
        <w:t>If you have any questions, please contact our Legal Department at the toll free number listed above.</w:t>
      </w:r>
    </w:p>
    <w:p w:rsidR="00E83780" w:rsidRPr="004F75F4" w:rsidRDefault="00E83780" w:rsidP="00E83780">
      <w:pPr>
        <w:rPr>
          <w:sz w:val="24"/>
          <w:szCs w:val="24"/>
        </w:rPr>
      </w:pPr>
    </w:p>
    <w:p w:rsidR="00E83780" w:rsidRPr="004F75F4" w:rsidRDefault="00E83780" w:rsidP="00E83780">
      <w:pPr>
        <w:rPr>
          <w:sz w:val="24"/>
          <w:szCs w:val="24"/>
        </w:rPr>
      </w:pPr>
      <w:r w:rsidRPr="004F75F4">
        <w:rPr>
          <w:sz w:val="24"/>
          <w:szCs w:val="24"/>
        </w:rPr>
        <w:t>Sincerely,</w:t>
      </w:r>
    </w:p>
    <w:p w:rsidR="00E83780" w:rsidRPr="00F0328C" w:rsidRDefault="00E83780" w:rsidP="00E83780">
      <w:pPr>
        <w:rPr>
          <w:sz w:val="24"/>
          <w:szCs w:val="24"/>
        </w:rPr>
      </w:pPr>
      <w:bookmarkStart w:id="9" w:name="LoanCloserSignature"/>
      <w:bookmarkEnd w:id="9"/>
    </w:p>
    <w:p w:rsidR="00E83780" w:rsidRPr="00F0328C" w:rsidRDefault="00E83780" w:rsidP="00E83780">
      <w:pPr>
        <w:rPr>
          <w:sz w:val="24"/>
          <w:szCs w:val="24"/>
        </w:rPr>
      </w:pPr>
      <w:bookmarkStart w:id="10" w:name="LoanCloserName"/>
      <w:bookmarkEnd w:id="10"/>
    </w:p>
    <w:p w:rsidR="00E83780" w:rsidRPr="004F75F4" w:rsidRDefault="00E83780" w:rsidP="00E83780">
      <w:pPr>
        <w:rPr>
          <w:sz w:val="24"/>
          <w:szCs w:val="24"/>
        </w:rPr>
      </w:pPr>
      <w:r w:rsidRPr="004F75F4">
        <w:rPr>
          <w:sz w:val="24"/>
          <w:szCs w:val="24"/>
        </w:rPr>
        <w:t>Legal Department</w:t>
      </w:r>
    </w:p>
    <w:p w:rsidR="00E83780" w:rsidRPr="001374F9" w:rsidRDefault="00E83780" w:rsidP="00E83780">
      <w:pPr>
        <w:rPr>
          <w:rFonts w:ascii="Arial" w:hAnsi="Arial" w:cs="Arial"/>
          <w:sz w:val="22"/>
          <w:szCs w:val="22"/>
        </w:rPr>
      </w:pPr>
      <w:r w:rsidRPr="004F75F4">
        <w:rPr>
          <w:sz w:val="24"/>
          <w:szCs w:val="24"/>
        </w:rPr>
        <w:t>Enclosures</w:t>
      </w:r>
    </w:p>
    <w:p w:rsidR="00E83780" w:rsidRPr="00FE1761" w:rsidRDefault="00E83780" w:rsidP="00FE1761"/>
    <w:sectPr w:rsidR="00E83780" w:rsidRPr="00FE1761" w:rsidSect="00D210D5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92F" w:rsidRDefault="00ED292F" w:rsidP="00FD72DB">
      <w:r>
        <w:separator/>
      </w:r>
    </w:p>
  </w:endnote>
  <w:endnote w:type="continuationSeparator" w:id="0">
    <w:p w:rsidR="00ED292F" w:rsidRDefault="00ED292F" w:rsidP="00FD7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0"/>
        <w:szCs w:val="20"/>
      </w:rPr>
      <w:id w:val="10307690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802DD" w:rsidRPr="00FE1761" w:rsidRDefault="00A802DD" w:rsidP="00A802DD">
        <w:pPr>
          <w:pStyle w:val="Footer"/>
          <w:rPr>
            <w:noProof/>
            <w:sz w:val="20"/>
            <w:szCs w:val="20"/>
          </w:rPr>
        </w:pPr>
        <w:r w:rsidRPr="00FE1761">
          <w:rPr>
            <w:sz w:val="20"/>
            <w:szCs w:val="20"/>
          </w:rPr>
          <w:tab/>
        </w:r>
        <w:r w:rsidRPr="00FE1761">
          <w:rPr>
            <w:sz w:val="20"/>
            <w:szCs w:val="20"/>
          </w:rPr>
          <w:tab/>
        </w:r>
        <w:r w:rsidRPr="00FE1761">
          <w:rPr>
            <w:sz w:val="20"/>
            <w:szCs w:val="20"/>
          </w:rPr>
          <w:fldChar w:fldCharType="begin"/>
        </w:r>
        <w:r w:rsidRPr="00FE1761">
          <w:rPr>
            <w:sz w:val="20"/>
            <w:szCs w:val="20"/>
          </w:rPr>
          <w:instrText xml:space="preserve"> PAGE   \* MERGEFORMAT </w:instrText>
        </w:r>
        <w:r w:rsidRPr="00FE1761">
          <w:rPr>
            <w:sz w:val="20"/>
            <w:szCs w:val="20"/>
          </w:rPr>
          <w:fldChar w:fldCharType="separate"/>
        </w:r>
        <w:r w:rsidR="00FE1761">
          <w:rPr>
            <w:noProof/>
            <w:sz w:val="20"/>
            <w:szCs w:val="20"/>
          </w:rPr>
          <w:t>2</w:t>
        </w:r>
        <w:r w:rsidRPr="00FE1761">
          <w:rPr>
            <w:noProof/>
            <w:sz w:val="20"/>
            <w:szCs w:val="20"/>
          </w:rPr>
          <w:fldChar w:fldCharType="end"/>
        </w:r>
      </w:p>
    </w:sdtContent>
  </w:sdt>
  <w:p w:rsidR="00A802DD" w:rsidRDefault="00A802D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0"/>
        <w:szCs w:val="20"/>
      </w:rPr>
      <w:id w:val="-10768239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802DD" w:rsidRPr="00FE1761" w:rsidRDefault="00A802DD" w:rsidP="00A802DD">
        <w:pPr>
          <w:pStyle w:val="Footer"/>
          <w:rPr>
            <w:sz w:val="20"/>
            <w:szCs w:val="20"/>
          </w:rPr>
        </w:pPr>
        <w:r w:rsidRPr="00FE1761">
          <w:rPr>
            <w:sz w:val="20"/>
            <w:szCs w:val="20"/>
          </w:rPr>
          <w:tab/>
        </w:r>
        <w:r w:rsidRPr="00FE1761">
          <w:rPr>
            <w:sz w:val="20"/>
            <w:szCs w:val="20"/>
          </w:rPr>
          <w:tab/>
        </w:r>
        <w:r w:rsidRPr="00FE1761">
          <w:rPr>
            <w:sz w:val="20"/>
            <w:szCs w:val="20"/>
          </w:rPr>
          <w:fldChar w:fldCharType="begin"/>
        </w:r>
        <w:r w:rsidRPr="00FE1761">
          <w:rPr>
            <w:sz w:val="20"/>
            <w:szCs w:val="20"/>
          </w:rPr>
          <w:instrText xml:space="preserve"> PAGE   \* MERGEFORMAT </w:instrText>
        </w:r>
        <w:r w:rsidRPr="00FE1761">
          <w:rPr>
            <w:sz w:val="20"/>
            <w:szCs w:val="20"/>
          </w:rPr>
          <w:fldChar w:fldCharType="separate"/>
        </w:r>
        <w:r w:rsidR="0089115E">
          <w:rPr>
            <w:noProof/>
            <w:sz w:val="20"/>
            <w:szCs w:val="20"/>
          </w:rPr>
          <w:t>1</w:t>
        </w:r>
        <w:r w:rsidRPr="00FE1761">
          <w:rPr>
            <w:noProof/>
            <w:sz w:val="20"/>
            <w:szCs w:val="20"/>
          </w:rPr>
          <w:fldChar w:fldCharType="end"/>
        </w:r>
      </w:p>
    </w:sdtContent>
  </w:sdt>
  <w:p w:rsidR="00A802DD" w:rsidRDefault="00A802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92F" w:rsidRDefault="00ED292F" w:rsidP="00FD72DB">
      <w:r>
        <w:separator/>
      </w:r>
    </w:p>
  </w:footnote>
  <w:footnote w:type="continuationSeparator" w:id="0">
    <w:p w:rsidR="00ED292F" w:rsidRDefault="00ED292F" w:rsidP="00FD72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0D5" w:rsidRDefault="00D210D5">
    <w:pPr>
      <w:pStyle w:val="Header"/>
    </w:pPr>
  </w:p>
  <w:p w:rsidR="0063250C" w:rsidRDefault="0063250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17" w:type="dxa"/>
      <w:tblLook w:val="01E0" w:firstRow="1" w:lastRow="1" w:firstColumn="1" w:lastColumn="1" w:noHBand="0" w:noVBand="0"/>
    </w:tblPr>
    <w:tblGrid>
      <w:gridCol w:w="1728"/>
      <w:gridCol w:w="5760"/>
      <w:gridCol w:w="2029"/>
    </w:tblGrid>
    <w:tr w:rsidR="00D210D5" w:rsidTr="00D210D5">
      <w:trPr>
        <w:trHeight w:val="900"/>
      </w:trPr>
      <w:tc>
        <w:tcPr>
          <w:tcW w:w="1728" w:type="dxa"/>
          <w:vAlign w:val="center"/>
          <w:hideMark/>
        </w:tcPr>
        <w:p w:rsidR="009E7658" w:rsidRDefault="0089115E">
          <w:pPr>
            <w:jc w:val="center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LOGO" o:spid="_x0000_s2049" type="#_x0000_t75" style="position:absolute;left:0;text-align:left;margin-left:.75pt;margin-top:4.5pt;width:54pt;height:54pt;z-index:251658240;visibility:visible;mso-wrap-edited:f" o:allowincell="f" filled="t">
                <v:imagedata r:id="rId1" o:title=""/>
              </v:shape>
              <o:OLEObject Type="Embed" ProgID="Word.Picture.8" ShapeID="LOGO" DrawAspect="Content" ObjectID="_1567342792" r:id="rId2"/>
            </w:pict>
          </w:r>
        </w:p>
        <w:p w:rsidR="009E7658" w:rsidRDefault="009E7658" w:rsidP="009E7658"/>
        <w:p w:rsidR="009E7658" w:rsidRPr="009E7658" w:rsidRDefault="009E7658" w:rsidP="009E7658"/>
        <w:p w:rsidR="00D210D5" w:rsidRPr="009E7658" w:rsidRDefault="00D210D5" w:rsidP="009E7658"/>
      </w:tc>
      <w:tc>
        <w:tcPr>
          <w:tcW w:w="5760" w:type="dxa"/>
          <w:hideMark/>
        </w:tcPr>
        <w:p w:rsidR="00D210D5" w:rsidRDefault="00D210D5">
          <w:pPr>
            <w:jc w:val="center"/>
          </w:pPr>
          <w:r>
            <w:rPr>
              <w:b/>
            </w:rPr>
            <w:t>U.S. SMALL BUSINESS ADMINISTRATION</w:t>
          </w:r>
        </w:p>
        <w:p w:rsidR="00D210D5" w:rsidRDefault="00D210D5">
          <w:pPr>
            <w:jc w:val="center"/>
            <w:rPr>
              <w:b/>
            </w:rPr>
          </w:pPr>
          <w:r>
            <w:rPr>
              <w:b/>
            </w:rPr>
            <w:t>Disaster Assistance</w:t>
          </w:r>
        </w:p>
        <w:p w:rsidR="00D210D5" w:rsidRDefault="00D210D5">
          <w:pPr>
            <w:jc w:val="center"/>
            <w:rPr>
              <w:b/>
            </w:rPr>
          </w:pPr>
          <w:r>
            <w:rPr>
              <w:b/>
            </w:rPr>
            <w:t>Processing and Disbursement Center</w:t>
          </w:r>
        </w:p>
        <w:p w:rsidR="00D210D5" w:rsidRDefault="00D210D5">
          <w:pPr>
            <w:jc w:val="center"/>
            <w:rPr>
              <w:b/>
            </w:rPr>
          </w:pPr>
          <w:r>
            <w:rPr>
              <w:b/>
            </w:rPr>
            <w:t>14925 Kingsport Road</w:t>
          </w:r>
        </w:p>
        <w:p w:rsidR="00D210D5" w:rsidRDefault="00D210D5">
          <w:pPr>
            <w:jc w:val="center"/>
            <w:rPr>
              <w:sz w:val="22"/>
              <w:szCs w:val="22"/>
            </w:rPr>
          </w:pPr>
          <w:r>
            <w:rPr>
              <w:b/>
            </w:rPr>
            <w:t>Fort Worth, Texas 76155</w:t>
          </w:r>
        </w:p>
      </w:tc>
      <w:tc>
        <w:tcPr>
          <w:tcW w:w="2029" w:type="dxa"/>
          <w:hideMark/>
        </w:tcPr>
        <w:p w:rsidR="00D210D5" w:rsidRDefault="00D210D5">
          <w:pPr>
            <w:jc w:val="right"/>
            <w:rPr>
              <w:sz w:val="22"/>
              <w:szCs w:val="22"/>
            </w:rPr>
          </w:pPr>
          <w:r>
            <w:rPr>
              <w:noProof/>
              <w:sz w:val="22"/>
              <w:szCs w:val="22"/>
            </w:rPr>
            <w:t>800-659-2955</w:t>
          </w:r>
        </w:p>
        <w:p w:rsidR="00D210D5" w:rsidRDefault="00D210D5">
          <w:pPr>
            <w:jc w:val="right"/>
            <w:rPr>
              <w:sz w:val="22"/>
              <w:szCs w:val="22"/>
            </w:rPr>
          </w:pPr>
          <w:r>
            <w:rPr>
              <w:sz w:val="22"/>
              <w:szCs w:val="22"/>
            </w:rPr>
            <w:t>Hearing Impaired</w:t>
          </w:r>
        </w:p>
        <w:p w:rsidR="00D210D5" w:rsidRDefault="00D210D5">
          <w:pPr>
            <w:jc w:val="right"/>
            <w:rPr>
              <w:noProof/>
              <w:sz w:val="22"/>
              <w:szCs w:val="22"/>
            </w:rPr>
          </w:pPr>
          <w:r>
            <w:rPr>
              <w:noProof/>
              <w:sz w:val="22"/>
              <w:szCs w:val="22"/>
            </w:rPr>
            <w:t>800-877-8339</w:t>
          </w:r>
        </w:p>
        <w:p w:rsidR="002738C5" w:rsidRDefault="002738C5">
          <w:pPr>
            <w:jc w:val="right"/>
            <w:rPr>
              <w:sz w:val="22"/>
              <w:szCs w:val="22"/>
            </w:rPr>
          </w:pPr>
        </w:p>
      </w:tc>
    </w:tr>
  </w:tbl>
  <w:p w:rsidR="0063250C" w:rsidRDefault="006325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2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2F"/>
    <w:rsid w:val="00007636"/>
    <w:rsid w:val="00027490"/>
    <w:rsid w:val="00052D88"/>
    <w:rsid w:val="00056673"/>
    <w:rsid w:val="000735E8"/>
    <w:rsid w:val="000B20BF"/>
    <w:rsid w:val="000B35AA"/>
    <w:rsid w:val="000B3EF0"/>
    <w:rsid w:val="000B7426"/>
    <w:rsid w:val="000B7B1B"/>
    <w:rsid w:val="000E2B5C"/>
    <w:rsid w:val="001008DD"/>
    <w:rsid w:val="00110BF2"/>
    <w:rsid w:val="001165EA"/>
    <w:rsid w:val="0012318E"/>
    <w:rsid w:val="00127F5E"/>
    <w:rsid w:val="00133119"/>
    <w:rsid w:val="00137589"/>
    <w:rsid w:val="00144D8E"/>
    <w:rsid w:val="00163236"/>
    <w:rsid w:val="00171B4C"/>
    <w:rsid w:val="00193A5C"/>
    <w:rsid w:val="001A4E41"/>
    <w:rsid w:val="001B12EA"/>
    <w:rsid w:val="001C325E"/>
    <w:rsid w:val="001C6A54"/>
    <w:rsid w:val="001D642D"/>
    <w:rsid w:val="001F52D0"/>
    <w:rsid w:val="0020336F"/>
    <w:rsid w:val="0020541B"/>
    <w:rsid w:val="00225192"/>
    <w:rsid w:val="00233F1E"/>
    <w:rsid w:val="00250BCA"/>
    <w:rsid w:val="0027136D"/>
    <w:rsid w:val="002738C5"/>
    <w:rsid w:val="00273AB7"/>
    <w:rsid w:val="002901FC"/>
    <w:rsid w:val="0029297A"/>
    <w:rsid w:val="002A24D8"/>
    <w:rsid w:val="002A31F8"/>
    <w:rsid w:val="002A3678"/>
    <w:rsid w:val="002B789C"/>
    <w:rsid w:val="00307DDF"/>
    <w:rsid w:val="0032517F"/>
    <w:rsid w:val="003361EB"/>
    <w:rsid w:val="00360E06"/>
    <w:rsid w:val="00366591"/>
    <w:rsid w:val="00367033"/>
    <w:rsid w:val="00370546"/>
    <w:rsid w:val="003853F0"/>
    <w:rsid w:val="00387C51"/>
    <w:rsid w:val="00390B87"/>
    <w:rsid w:val="003966FB"/>
    <w:rsid w:val="003D61BC"/>
    <w:rsid w:val="003E3C71"/>
    <w:rsid w:val="00424C6B"/>
    <w:rsid w:val="00432AB1"/>
    <w:rsid w:val="00437EC4"/>
    <w:rsid w:val="00462EAC"/>
    <w:rsid w:val="004A1395"/>
    <w:rsid w:val="004B47DD"/>
    <w:rsid w:val="004C486A"/>
    <w:rsid w:val="004E3C23"/>
    <w:rsid w:val="004F19BA"/>
    <w:rsid w:val="00520C9E"/>
    <w:rsid w:val="0052116A"/>
    <w:rsid w:val="005247A2"/>
    <w:rsid w:val="00533DBE"/>
    <w:rsid w:val="005424D1"/>
    <w:rsid w:val="0055159F"/>
    <w:rsid w:val="00573E6B"/>
    <w:rsid w:val="0058538E"/>
    <w:rsid w:val="005A4D1E"/>
    <w:rsid w:val="005A4EE7"/>
    <w:rsid w:val="005C189F"/>
    <w:rsid w:val="005D00A9"/>
    <w:rsid w:val="005E612F"/>
    <w:rsid w:val="005F7EE0"/>
    <w:rsid w:val="00604688"/>
    <w:rsid w:val="0063250C"/>
    <w:rsid w:val="00667F1E"/>
    <w:rsid w:val="006A7702"/>
    <w:rsid w:val="006D5113"/>
    <w:rsid w:val="006D75E3"/>
    <w:rsid w:val="006F035B"/>
    <w:rsid w:val="006F4FE1"/>
    <w:rsid w:val="00735BAC"/>
    <w:rsid w:val="007462B9"/>
    <w:rsid w:val="0076548D"/>
    <w:rsid w:val="00765A86"/>
    <w:rsid w:val="00782620"/>
    <w:rsid w:val="0078285D"/>
    <w:rsid w:val="007B5FEA"/>
    <w:rsid w:val="007C246B"/>
    <w:rsid w:val="007D4148"/>
    <w:rsid w:val="007D426B"/>
    <w:rsid w:val="007D7FA6"/>
    <w:rsid w:val="007F4588"/>
    <w:rsid w:val="0080369F"/>
    <w:rsid w:val="00814275"/>
    <w:rsid w:val="008150BE"/>
    <w:rsid w:val="00830AFB"/>
    <w:rsid w:val="0084132D"/>
    <w:rsid w:val="008646EC"/>
    <w:rsid w:val="0089115E"/>
    <w:rsid w:val="008B1E46"/>
    <w:rsid w:val="008C5088"/>
    <w:rsid w:val="008E080D"/>
    <w:rsid w:val="00900AE4"/>
    <w:rsid w:val="00910A75"/>
    <w:rsid w:val="00945E89"/>
    <w:rsid w:val="0097069A"/>
    <w:rsid w:val="009806F9"/>
    <w:rsid w:val="00987228"/>
    <w:rsid w:val="009D7B66"/>
    <w:rsid w:val="009E6241"/>
    <w:rsid w:val="009E7658"/>
    <w:rsid w:val="009F7B87"/>
    <w:rsid w:val="00A25368"/>
    <w:rsid w:val="00A4619B"/>
    <w:rsid w:val="00A47DB5"/>
    <w:rsid w:val="00A51800"/>
    <w:rsid w:val="00A55343"/>
    <w:rsid w:val="00A6743C"/>
    <w:rsid w:val="00A802DD"/>
    <w:rsid w:val="00A807D4"/>
    <w:rsid w:val="00A81EB1"/>
    <w:rsid w:val="00AB4B91"/>
    <w:rsid w:val="00AC1672"/>
    <w:rsid w:val="00AC2792"/>
    <w:rsid w:val="00AC7498"/>
    <w:rsid w:val="00AD63B8"/>
    <w:rsid w:val="00AF02AF"/>
    <w:rsid w:val="00B109EB"/>
    <w:rsid w:val="00B1302E"/>
    <w:rsid w:val="00B247E5"/>
    <w:rsid w:val="00B31815"/>
    <w:rsid w:val="00B5251B"/>
    <w:rsid w:val="00B55D15"/>
    <w:rsid w:val="00B630E6"/>
    <w:rsid w:val="00B64E93"/>
    <w:rsid w:val="00B744D8"/>
    <w:rsid w:val="00B9699C"/>
    <w:rsid w:val="00BB4951"/>
    <w:rsid w:val="00BF6534"/>
    <w:rsid w:val="00C01D6F"/>
    <w:rsid w:val="00C10DC1"/>
    <w:rsid w:val="00C15A8D"/>
    <w:rsid w:val="00C16604"/>
    <w:rsid w:val="00C2611E"/>
    <w:rsid w:val="00C312FC"/>
    <w:rsid w:val="00C4574F"/>
    <w:rsid w:val="00C80C6B"/>
    <w:rsid w:val="00C81A8F"/>
    <w:rsid w:val="00C95232"/>
    <w:rsid w:val="00C96D6F"/>
    <w:rsid w:val="00CC248C"/>
    <w:rsid w:val="00CD55AE"/>
    <w:rsid w:val="00CE0ECB"/>
    <w:rsid w:val="00CE2472"/>
    <w:rsid w:val="00CE380D"/>
    <w:rsid w:val="00D12F82"/>
    <w:rsid w:val="00D137A3"/>
    <w:rsid w:val="00D210D5"/>
    <w:rsid w:val="00D74A24"/>
    <w:rsid w:val="00D9014E"/>
    <w:rsid w:val="00D94252"/>
    <w:rsid w:val="00D97FAC"/>
    <w:rsid w:val="00DA52A5"/>
    <w:rsid w:val="00DB06D5"/>
    <w:rsid w:val="00DC6F45"/>
    <w:rsid w:val="00DD5820"/>
    <w:rsid w:val="00E527BB"/>
    <w:rsid w:val="00E70333"/>
    <w:rsid w:val="00E70F65"/>
    <w:rsid w:val="00E76943"/>
    <w:rsid w:val="00E809CE"/>
    <w:rsid w:val="00E83780"/>
    <w:rsid w:val="00E91B31"/>
    <w:rsid w:val="00EA7F70"/>
    <w:rsid w:val="00EC0B9A"/>
    <w:rsid w:val="00ED292F"/>
    <w:rsid w:val="00EF788E"/>
    <w:rsid w:val="00F0328C"/>
    <w:rsid w:val="00F61543"/>
    <w:rsid w:val="00F74109"/>
    <w:rsid w:val="00F82E56"/>
    <w:rsid w:val="00FA20AE"/>
    <w:rsid w:val="00FC4B1B"/>
    <w:rsid w:val="00FC7CB1"/>
    <w:rsid w:val="00FD72DB"/>
    <w:rsid w:val="00FE1761"/>
    <w:rsid w:val="00FE2C57"/>
    <w:rsid w:val="00FF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72DB"/>
    <w:pPr>
      <w:tabs>
        <w:tab w:val="center" w:pos="4680"/>
        <w:tab w:val="right" w:pos="9360"/>
      </w:tabs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FD72D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D72DB"/>
    <w:pPr>
      <w:tabs>
        <w:tab w:val="center" w:pos="4680"/>
        <w:tab w:val="right" w:pos="9360"/>
      </w:tabs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FD72DB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3F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F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72DB"/>
    <w:pPr>
      <w:tabs>
        <w:tab w:val="center" w:pos="4680"/>
        <w:tab w:val="right" w:pos="9360"/>
      </w:tabs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FD72D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D72DB"/>
    <w:pPr>
      <w:tabs>
        <w:tab w:val="center" w:pos="4680"/>
        <w:tab w:val="right" w:pos="9360"/>
      </w:tabs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FD72DB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3F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F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57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zUtilities%20-%20Program%20Files\Template%20-%20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Letterhead.dotx</Template>
  <TotalTime>171</TotalTime>
  <Pages>1</Pages>
  <Words>134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Small Business Administration</Company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Wishard</dc:creator>
  <cp:lastModifiedBy>Shawn Slaughter</cp:lastModifiedBy>
  <cp:revision>15</cp:revision>
  <cp:lastPrinted>2012-12-14T17:21:00Z</cp:lastPrinted>
  <dcterms:created xsi:type="dcterms:W3CDTF">2017-09-16T21:16:00Z</dcterms:created>
  <dcterms:modified xsi:type="dcterms:W3CDTF">2017-09-19T21:13:00Z</dcterms:modified>
</cp:coreProperties>
</file>